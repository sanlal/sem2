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EA165" w14:textId="77777777" w:rsidR="00C6554A" w:rsidRPr="008B5277" w:rsidRDefault="002554CD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8B5277">
        <w:rPr>
          <w:noProof/>
        </w:rPr>
        <w:drawing>
          <wp:inline distT="0" distB="0" distL="0" distR="0" wp14:anchorId="7BAB3B09" wp14:editId="7304BD14">
            <wp:extent cx="3657600" cy="5486400"/>
            <wp:effectExtent l="0" t="0" r="0" b="0"/>
            <wp:docPr id="22" name="Picture 1" descr="Bright blue glacial lake surrounded by white ice on a dark moun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486400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bookmarkEnd w:id="4"/>
    <w:p w14:paraId="2CA26D65" w14:textId="77777777" w:rsidR="00C6554A" w:rsidRDefault="00770902" w:rsidP="00C6554A">
      <w:pPr>
        <w:pStyle w:val="Title"/>
      </w:pPr>
      <w:r>
        <w:t>JAVA COLLECTIONS</w:t>
      </w:r>
    </w:p>
    <w:p w14:paraId="6E4B7D07" w14:textId="77777777" w:rsidR="00770902" w:rsidRPr="002758D1" w:rsidRDefault="00770902" w:rsidP="00770902">
      <w:pPr>
        <w:pStyle w:val="Subtitle"/>
        <w:rPr>
          <w:sz w:val="36"/>
          <w:szCs w:val="36"/>
        </w:rPr>
      </w:pPr>
      <w:r w:rsidRPr="002758D1">
        <w:rPr>
          <w:sz w:val="36"/>
          <w:szCs w:val="36"/>
        </w:rPr>
        <w:t>ASSIGNMENT</w:t>
      </w:r>
    </w:p>
    <w:p w14:paraId="61085E5E" w14:textId="77777777" w:rsidR="002758D1" w:rsidRPr="00D5413C" w:rsidRDefault="002758D1" w:rsidP="00770902">
      <w:pPr>
        <w:pStyle w:val="Subtitle"/>
      </w:pPr>
      <w:r>
        <w:t>AMIT DHAGE sir</w:t>
      </w:r>
    </w:p>
    <w:p w14:paraId="19191A7C" w14:textId="77777777" w:rsidR="002C74C0" w:rsidRDefault="00770902" w:rsidP="00770902">
      <w:pPr>
        <w:pStyle w:val="ContactInfo"/>
      </w:pPr>
      <w:r>
        <w:t>Ramavath Santhosh</w:t>
      </w:r>
      <w:r w:rsidR="00C6554A">
        <w:t xml:space="preserve"> | </w:t>
      </w:r>
      <w:r>
        <w:t>22MCF1R40</w:t>
      </w:r>
      <w:r w:rsidR="00C6554A">
        <w:t xml:space="preserve"> |</w:t>
      </w:r>
      <w:r w:rsidR="00C6554A" w:rsidRPr="00D5413C">
        <w:t xml:space="preserve"> </w:t>
      </w:r>
      <w:r>
        <w:t>2</w:t>
      </w:r>
      <w:r w:rsidRPr="00770902">
        <w:rPr>
          <w:vertAlign w:val="superscript"/>
        </w:rPr>
        <w:t>nd</w:t>
      </w:r>
      <w:r>
        <w:t xml:space="preserve"> Sem 1</w:t>
      </w:r>
      <w:r w:rsidRPr="00770902">
        <w:rPr>
          <w:vertAlign w:val="superscript"/>
        </w:rPr>
        <w:t>st</w:t>
      </w:r>
      <w:r>
        <w:t xml:space="preserve"> year MCA</w:t>
      </w:r>
    </w:p>
    <w:p w14:paraId="7319D4D2" w14:textId="77777777" w:rsidR="00770902" w:rsidRDefault="00770902" w:rsidP="00770902">
      <w:pPr>
        <w:pStyle w:val="ContactInfo"/>
      </w:pPr>
    </w:p>
    <w:p w14:paraId="41066AF5" w14:textId="77777777" w:rsidR="00770902" w:rsidRDefault="00770902" w:rsidP="00770902">
      <w:pPr>
        <w:pStyle w:val="ContactInfo"/>
      </w:pPr>
    </w:p>
    <w:p w14:paraId="2E421DC9" w14:textId="77777777" w:rsidR="00770902" w:rsidRDefault="00770902" w:rsidP="00770902">
      <w:pPr>
        <w:pStyle w:val="ContactInfo"/>
      </w:pPr>
    </w:p>
    <w:p w14:paraId="397D6742" w14:textId="77777777" w:rsidR="00770902" w:rsidRDefault="00770902" w:rsidP="00770902">
      <w:pPr>
        <w:pStyle w:val="ContactInfo"/>
      </w:pPr>
    </w:p>
    <w:p w14:paraId="1AEF3482" w14:textId="77777777" w:rsidR="00770902" w:rsidRPr="002758D1" w:rsidRDefault="00770902" w:rsidP="002758D1">
      <w:pPr>
        <w:pStyle w:val="ContactInfo"/>
        <w:spacing w:line="240" w:lineRule="auto"/>
        <w:jc w:val="left"/>
        <w:rPr>
          <w:sz w:val="18"/>
          <w:szCs w:val="18"/>
        </w:rPr>
      </w:pPr>
    </w:p>
    <w:p w14:paraId="65BE176C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48956CEA" w14:textId="77777777" w:rsidR="00770902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Q1. </w:t>
      </w:r>
      <w:r w:rsidR="00770902"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Convert </w:t>
      </w:r>
      <w:proofErr w:type="spellStart"/>
      <w:r w:rsidR="00770902"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="00770902"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 to String array</w:t>
      </w:r>
    </w:p>
    <w:p w14:paraId="3AC8A6B7" w14:textId="77777777" w:rsidR="00232BE9" w:rsidRPr="00910C63" w:rsidRDefault="00232BE9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7802F51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Method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1 :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 Using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 class get() method</w:t>
      </w:r>
    </w:p>
    <w:p w14:paraId="7BA3F5E3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In this example we have converted the whole list to array in three steps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a. Obtain the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size using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size(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 method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b. Fetch each element of the list using get() method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c. Assigned each element to corresponding array element using assignment = operator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d. Print String array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5C1CFFE5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7C3A254B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ConvertArrayListToArray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5DB5A41B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1C659560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Creating and initializing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</w:p>
    <w:p w14:paraId="00203721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&lt;String&gt; fruits = new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&lt;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6EEFA9C1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fruits.add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("Apple");</w:t>
      </w:r>
    </w:p>
    <w:p w14:paraId="7B5036DD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fruits.add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("Banana");</w:t>
      </w:r>
    </w:p>
    <w:p w14:paraId="4F55BE23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fruits.add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("Mango");</w:t>
      </w:r>
    </w:p>
    <w:p w14:paraId="276C1650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fruits.add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("Pear");</w:t>
      </w:r>
    </w:p>
    <w:p w14:paraId="78A0CD7B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4BF7E065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to String array conversion</w:t>
      </w:r>
    </w:p>
    <w:p w14:paraId="7F684E24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String[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] str = new String[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fruits.size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()];</w:t>
      </w:r>
    </w:p>
    <w:p w14:paraId="5F8AB7E8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int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i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=0;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i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&lt;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fruits.size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();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i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++) {</w:t>
      </w:r>
    </w:p>
    <w:p w14:paraId="67BE30CC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str[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i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] =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fruits.get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i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0662E312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}</w:t>
      </w:r>
    </w:p>
    <w:p w14:paraId="1AADDEAA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1B43F148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Print elements using for-each loop</w:t>
      </w:r>
    </w:p>
    <w:p w14:paraId="188C229D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String s : str) {</w:t>
      </w:r>
    </w:p>
    <w:p w14:paraId="53189123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(s);      </w:t>
      </w:r>
    </w:p>
    <w:p w14:paraId="7084DD14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}</w:t>
      </w:r>
    </w:p>
    <w:p w14:paraId="342241A7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213D6109" w14:textId="77777777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4AC0670B" w14:textId="5D5D1DDF" w:rsidR="00770902" w:rsidRPr="00910C63" w:rsidRDefault="00770902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377CD3">
        <w:rPr>
          <w:noProof/>
        </w:rPr>
        <w:drawing>
          <wp:inline distT="0" distB="0" distL="0" distR="0" wp14:anchorId="584FE47A" wp14:editId="2539E6F2">
            <wp:extent cx="4116511" cy="1239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388" t="38519" r="25186" b="30206"/>
                    <a:stretch/>
                  </pic:blipFill>
                  <pic:spPr bwMode="auto">
                    <a:xfrm>
                      <a:off x="0" y="0"/>
                      <a:ext cx="4124912" cy="124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DE37E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B4D3217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4B87639D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Method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2 :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 Using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 class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toArray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() method</w:t>
      </w:r>
    </w:p>
    <w:p w14:paraId="24054DE9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In this example we will convert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to String array using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toArray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 method.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a. Using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toArray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 method convert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to Object array.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b. Iterate each element and convert them to the desired type using typecasting. Here we are converting to String type and added to the String array.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c. Last step is to print the String array.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7A8AAF3E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t xml:space="preserve">import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3571E84B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6DE94801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public class ConvertArrayListToArray2 {</w:t>
      </w:r>
    </w:p>
    <w:p w14:paraId="297C4880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1FF60CFA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Instantiating and initializing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</w:p>
    <w:p w14:paraId="3D5C8852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&lt;String&gt; cities = new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&lt;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21E67FCB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cities.add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("Boston");</w:t>
      </w:r>
    </w:p>
    <w:p w14:paraId="22C14599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cities.add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("Dallas");</w:t>
      </w:r>
    </w:p>
    <w:p w14:paraId="6B97B08F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cities.add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"San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jose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");</w:t>
      </w:r>
    </w:p>
    <w:p w14:paraId="355D3DB5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cities.add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("Chicago");</w:t>
      </w:r>
    </w:p>
    <w:p w14:paraId="551527FD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7ABE995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to String array conversion using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toArray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</w:t>
      </w:r>
    </w:p>
    <w:p w14:paraId="092CB659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String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citinames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[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]=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cities.toArray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(new String[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cities.size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()]);</w:t>
      </w:r>
    </w:p>
    <w:p w14:paraId="135C372C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53BD475C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Printing elements using for-each loop</w:t>
      </w:r>
    </w:p>
    <w:p w14:paraId="1F676CFD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str :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citinames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5DCCF435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(str);      </w:t>
      </w:r>
    </w:p>
    <w:p w14:paraId="1AC18E57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}</w:t>
      </w:r>
    </w:p>
    <w:p w14:paraId="0E7E6777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2253FB20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0AD5CBA0" w14:textId="5B208DEC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F0449F">
        <w:rPr>
          <w:noProof/>
        </w:rPr>
        <w:drawing>
          <wp:inline distT="0" distB="0" distL="0" distR="0" wp14:anchorId="0AF17526" wp14:editId="536C4AD8">
            <wp:extent cx="4473324" cy="10160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315" t="64527" r="26018" b="12592"/>
                    <a:stretch/>
                  </pic:blipFill>
                  <pic:spPr bwMode="auto">
                    <a:xfrm>
                      <a:off x="0" y="0"/>
                      <a:ext cx="4476225" cy="1016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46F17A2A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Method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3 :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 Using Arrays class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copyOf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() method</w:t>
      </w:r>
    </w:p>
    <w:p w14:paraId="38E86A36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In this example, we will convert the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to String array using Arrays class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copyOf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 method.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a. First, just like above example convert the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to Object array using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toArray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 method.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b. Use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Arrays.copyOf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() method to convert Object array to String array.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c. Show the String array.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473F61FF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659F5F4F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E183437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public class ConvertArrayListToArray3 {</w:t>
      </w:r>
    </w:p>
    <w:p w14:paraId="7197E5A3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6B519F3D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Declaring and initializing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in one step</w:t>
      </w:r>
    </w:p>
    <w:p w14:paraId="3556DF45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&lt;String&gt; browsers = new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&lt;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60C03A7F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browsers.add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"Google Chrome");</w:t>
      </w:r>
    </w:p>
    <w:p w14:paraId="49911192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browsers.add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"Mozilla Firefox");</w:t>
      </w:r>
    </w:p>
    <w:p w14:paraId="5D5BFC68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browsers.add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("Edge");</w:t>
      </w:r>
    </w:p>
    <w:p w14:paraId="2CEF10FA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browsers.add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("Opera");</w:t>
      </w:r>
    </w:p>
    <w:p w14:paraId="6A6B0F93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841628E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//Converting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to String array using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copyOf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</w:t>
      </w:r>
    </w:p>
    <w:p w14:paraId="6F6EA77E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String[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]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browsernames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Arrays.copyOf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browsers.toArray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(),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browsers.size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(), String[].class);</w:t>
      </w:r>
    </w:p>
    <w:p w14:paraId="031C78AD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764E2789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Displaying elements using for-each loop</w:t>
      </w:r>
    </w:p>
    <w:p w14:paraId="2F4FB6CC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str :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browsernames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20247C9D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(str);      </w:t>
      </w:r>
    </w:p>
    <w:p w14:paraId="32CD57F8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}</w:t>
      </w:r>
    </w:p>
    <w:p w14:paraId="0AB4A322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4EE30141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75B3F366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3A4B557C" w14:textId="4A9D2F37" w:rsidR="002758D1" w:rsidRPr="00910C63" w:rsidRDefault="009808A8" w:rsidP="002758D1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29359D" wp14:editId="0CB9225F">
            <wp:extent cx="4781924" cy="939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666" t="66996" r="19261" b="10617"/>
                    <a:stretch/>
                  </pic:blipFill>
                  <pic:spPr bwMode="auto">
                    <a:xfrm>
                      <a:off x="0" y="0"/>
                      <a:ext cx="4790641" cy="94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B3F06" w14:textId="77777777" w:rsidR="002758D1" w:rsidRPr="00910C63" w:rsidRDefault="002758D1" w:rsidP="002758D1">
      <w:pPr>
        <w:pStyle w:val="ContactInfo"/>
        <w:spacing w:line="240" w:lineRule="auto"/>
        <w:rPr>
          <w:rFonts w:ascii="Arial" w:hAnsi="Arial" w:cs="Arial"/>
          <w:color w:val="000000" w:themeColor="text1"/>
        </w:rPr>
      </w:pPr>
    </w:p>
    <w:p w14:paraId="6B4DC63C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Q2. Write a program to traverse (or iterate)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?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bookmarkStart w:id="5" w:name="more"/>
      <w:bookmarkEnd w:id="5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Traverse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using for loop, while loop, advance for loop and iterator. This question tests knowledge of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add(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 method of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and looping concept. Below example traverses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using advance for loop: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21BACBC8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1628855C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ArrayListLoopExample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2B90DBC3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6F4B8A4C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initialize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</w:t>
      </w:r>
    </w:p>
    <w:p w14:paraId="40058A3C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&lt;Integer&gt; al = new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&lt;Integer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2F94E6C1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add elements to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object</w:t>
      </w:r>
    </w:p>
    <w:p w14:paraId="7E655479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3);</w:t>
      </w:r>
    </w:p>
    <w:p w14:paraId="1066A869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17);</w:t>
      </w:r>
    </w:p>
    <w:p w14:paraId="4D5780C3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6);</w:t>
      </w:r>
    </w:p>
    <w:p w14:paraId="30F390A8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9);</w:t>
      </w:r>
    </w:p>
    <w:p w14:paraId="0B015261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7);</w:t>
      </w:r>
    </w:p>
    <w:p w14:paraId="4CC20271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("Using Advanced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For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Loop");   </w:t>
      </w:r>
    </w:p>
    <w:p w14:paraId="49E49386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printing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60FC59CA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for (Integer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num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: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al) {         </w:t>
      </w:r>
    </w:p>
    <w:p w14:paraId="4C0D799E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num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);   </w:t>
      </w:r>
    </w:p>
    <w:p w14:paraId="3BFF7711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}</w:t>
      </w:r>
    </w:p>
    <w:p w14:paraId="5287AAC1" w14:textId="77777777" w:rsidR="002758D1" w:rsidRPr="00910C63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39AE9750" w14:textId="77777777" w:rsidR="002758D1" w:rsidRDefault="002758D1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39DBE95E" w14:textId="77777777" w:rsidR="001272A6" w:rsidRDefault="001272A6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F5BCB2B" w14:textId="58C6399F" w:rsidR="001272A6" w:rsidRPr="00910C63" w:rsidRDefault="00250CB6" w:rsidP="002758D1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479D7D93" wp14:editId="7748C78B">
            <wp:extent cx="3793884" cy="86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74" t="67161" r="24444" b="8971"/>
                    <a:stretch/>
                  </pic:blipFill>
                  <pic:spPr bwMode="auto">
                    <a:xfrm>
                      <a:off x="0" y="0"/>
                      <a:ext cx="3796139" cy="864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FB2CC" w14:textId="77777777" w:rsidR="002758D1" w:rsidRPr="00910C63" w:rsidRDefault="002758D1" w:rsidP="002758D1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3E3DD841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466DF6E7" w14:textId="5C24B589" w:rsidR="001B41BD" w:rsidRPr="00910C63" w:rsidRDefault="00232BE9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</w:rPr>
        <w:t>Q3.</w:t>
      </w:r>
      <w:r w:rsidR="001B41BD" w:rsidRPr="00910C63">
        <w:rPr>
          <w:rFonts w:ascii="Arial" w:hAnsi="Arial" w:cs="Arial"/>
          <w:color w:val="000000" w:themeColor="text1"/>
          <w:sz w:val="18"/>
          <w:szCs w:val="18"/>
          <w:highlight w:val="yellow"/>
        </w:rPr>
        <w:t xml:space="preserve"> Program for How to Iterate </w:t>
      </w:r>
      <w:proofErr w:type="gramStart"/>
      <w:r w:rsidR="001B41BD" w:rsidRPr="00910C63">
        <w:rPr>
          <w:rFonts w:ascii="Arial" w:hAnsi="Arial" w:cs="Arial"/>
          <w:color w:val="000000" w:themeColor="text1"/>
          <w:sz w:val="18"/>
          <w:szCs w:val="18"/>
          <w:highlight w:val="yellow"/>
        </w:rPr>
        <w:t>HashSet  Using</w:t>
      </w:r>
      <w:proofErr w:type="gramEnd"/>
      <w:r w:rsidR="001B41BD" w:rsidRPr="00910C63">
        <w:rPr>
          <w:rFonts w:ascii="Arial" w:hAnsi="Arial" w:cs="Arial"/>
          <w:color w:val="000000" w:themeColor="text1"/>
          <w:sz w:val="18"/>
          <w:szCs w:val="18"/>
          <w:highlight w:val="yellow"/>
        </w:rPr>
        <w:t xml:space="preserve"> Iterator</w:t>
      </w:r>
    </w:p>
    <w:p w14:paraId="03A5D0BE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6156FACD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import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java.util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.*;</w:t>
      </w:r>
    </w:p>
    <w:p w14:paraId="60E0825B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1FF5CEE0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public class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HashSetIteratorExample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{</w:t>
      </w:r>
    </w:p>
    <w:p w14:paraId="340E3DD8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public static void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main(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String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args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[]) {</w:t>
      </w:r>
    </w:p>
    <w:p w14:paraId="21675279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</w:p>
    <w:p w14:paraId="13D3BEFB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// Declaring a HashSet</w:t>
      </w:r>
    </w:p>
    <w:p w14:paraId="3D52608D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HashSet&lt;String&gt;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= new HashSet&lt;String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&gt;(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);</w:t>
      </w:r>
    </w:p>
    <w:p w14:paraId="1C4ED1FF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// Add elements to HashSet</w:t>
      </w:r>
    </w:p>
    <w:p w14:paraId="16DAF623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("Pear");</w:t>
      </w:r>
    </w:p>
    <w:p w14:paraId="69214FAA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("Apple");</w:t>
      </w:r>
    </w:p>
    <w:p w14:paraId="3DFA1A61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("Orange");</w:t>
      </w:r>
    </w:p>
    <w:p w14:paraId="3ED2CB1D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("Papaya");</w:t>
      </w:r>
    </w:p>
    <w:p w14:paraId="37C6E323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("Banana");    </w:t>
      </w:r>
    </w:p>
    <w:p w14:paraId="64049A1E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// Get iterator</w:t>
      </w:r>
    </w:p>
    <w:p w14:paraId="1F995A06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Iterator&lt;String&gt; it =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hashset.iterator</w:t>
      </w:r>
      <w:proofErr w:type="spellEnd"/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();</w:t>
      </w:r>
    </w:p>
    <w:p w14:paraId="591F6BF3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// Show HashSet elements</w:t>
      </w:r>
    </w:p>
    <w:p w14:paraId="257D25F7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lastRenderedPageBreak/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("HashSet contains: ");</w:t>
      </w:r>
    </w:p>
    <w:p w14:paraId="4D2642A8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while(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it.hasNext</w:t>
      </w:r>
      <w:proofErr w:type="spellEnd"/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()) {</w:t>
      </w:r>
    </w:p>
    <w:p w14:paraId="4FD7FD46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it.next</w:t>
      </w:r>
      <w:proofErr w:type="spellEnd"/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());</w:t>
      </w:r>
    </w:p>
    <w:p w14:paraId="2C1C42E5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}</w:t>
      </w:r>
    </w:p>
    <w:p w14:paraId="533F0436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}</w:t>
      </w:r>
    </w:p>
    <w:p w14:paraId="33916E39" w14:textId="77777777" w:rsidR="001B41BD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} </w:t>
      </w:r>
    </w:p>
    <w:p w14:paraId="20EA0B0F" w14:textId="77777777" w:rsidR="00383934" w:rsidRDefault="00383934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01A92D77" w14:textId="50B8BB80" w:rsidR="00383934" w:rsidRPr="00910C63" w:rsidRDefault="006A6148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59FDEC2C" wp14:editId="79380A8C">
            <wp:extent cx="3813162" cy="934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055" t="67325" r="24907" b="7819"/>
                    <a:stretch/>
                  </pic:blipFill>
                  <pic:spPr bwMode="auto">
                    <a:xfrm>
                      <a:off x="0" y="0"/>
                      <a:ext cx="3823796" cy="937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E5C0B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0C5DFBF3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4AEC80E2" w14:textId="67CDED71" w:rsidR="001B41BD" w:rsidRPr="00910C63" w:rsidRDefault="00232BE9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</w:rPr>
        <w:t>Q4</w:t>
      </w:r>
      <w:r w:rsidR="001B41BD" w:rsidRPr="00910C63">
        <w:rPr>
          <w:rFonts w:ascii="Arial" w:hAnsi="Arial" w:cs="Arial"/>
          <w:color w:val="000000" w:themeColor="text1"/>
          <w:sz w:val="18"/>
          <w:szCs w:val="18"/>
          <w:highlight w:val="yellow"/>
        </w:rPr>
        <w:t>.   Program for How to Iterate HashSet using for each loop</w:t>
      </w:r>
    </w:p>
    <w:p w14:paraId="6E1928A7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773871AE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import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java.util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.*;</w:t>
      </w:r>
    </w:p>
    <w:p w14:paraId="4B6E261C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5BB8CA6D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public class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HashSetIteratorExample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{</w:t>
      </w:r>
    </w:p>
    <w:p w14:paraId="5B3A91A9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public static void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main(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String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args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[]) {</w:t>
      </w:r>
    </w:p>
    <w:p w14:paraId="70F2E6F8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</w:p>
    <w:p w14:paraId="3193AB7C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// Declaring a HashSet</w:t>
      </w:r>
    </w:p>
    <w:p w14:paraId="09268366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HashSet&lt;String&gt;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= new HashSet&lt;String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&gt;(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);</w:t>
      </w:r>
    </w:p>
    <w:p w14:paraId="258BA13F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// Add elements to HashSet</w:t>
      </w:r>
    </w:p>
    <w:p w14:paraId="78B5A269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("Pear");</w:t>
      </w:r>
    </w:p>
    <w:p w14:paraId="6B247CA5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("Apple");</w:t>
      </w:r>
    </w:p>
    <w:p w14:paraId="71CEB25C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("Orange");</w:t>
      </w:r>
    </w:p>
    <w:p w14:paraId="219D6D55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("Papaya");</w:t>
      </w:r>
    </w:p>
    <w:p w14:paraId="2F781DBD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("Banana");</w:t>
      </w:r>
    </w:p>
    <w:p w14:paraId="2E19968E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</w:p>
    <w:p w14:paraId="26B19696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("HashSet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contains :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");</w:t>
      </w:r>
    </w:p>
    <w:p w14:paraId="05EAB989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// Using for each loop</w:t>
      </w:r>
    </w:p>
    <w:p w14:paraId="18DC635C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for(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String str :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){</w:t>
      </w:r>
    </w:p>
    <w:p w14:paraId="59DC88CD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(str);</w:t>
      </w:r>
    </w:p>
    <w:p w14:paraId="7C790C24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}</w:t>
      </w:r>
    </w:p>
    <w:p w14:paraId="4AD3C1F4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}</w:t>
      </w:r>
    </w:p>
    <w:p w14:paraId="38C497AA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}</w:t>
      </w:r>
    </w:p>
    <w:p w14:paraId="68FB2F6B" w14:textId="77777777" w:rsidR="001B41BD" w:rsidRPr="00910C63" w:rsidRDefault="001B41B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1F27DDE3" w14:textId="53A5064E" w:rsidR="00E075B4" w:rsidRPr="00910C63" w:rsidRDefault="00F974AD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7CEFD17F" wp14:editId="043E9227">
            <wp:extent cx="3058160" cy="74676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778" t="66173" r="26481" b="9630"/>
                    <a:stretch/>
                  </pic:blipFill>
                  <pic:spPr bwMode="auto">
                    <a:xfrm>
                      <a:off x="0" y="0"/>
                      <a:ext cx="305816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BF474" w14:textId="77777777" w:rsidR="00E075B4" w:rsidRPr="00910C63" w:rsidRDefault="00E075B4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06C3177F" w14:textId="3790FAA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 </w:t>
      </w: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Q5. </w:t>
      </w:r>
      <w:r w:rsidRPr="00EE278C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Given an element write a program to check if element(value) exists in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?</w:t>
      </w: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0569235B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2D7E00B9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ArrayListContainsExample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55EE888E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3AF99723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initialize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</w:t>
      </w:r>
    </w:p>
    <w:p w14:paraId="1427F49B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&lt;Integer&gt; al = new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&lt;Integer</w:t>
      </w:r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5BDF9E72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add elements to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object</w:t>
      </w:r>
    </w:p>
    <w:p w14:paraId="2CCE67D6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3);</w:t>
      </w:r>
    </w:p>
    <w:p w14:paraId="05725037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17);</w:t>
      </w:r>
    </w:p>
    <w:p w14:paraId="0D7C0ECC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6);</w:t>
      </w:r>
    </w:p>
    <w:p w14:paraId="6B506027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9);</w:t>
      </w:r>
    </w:p>
    <w:p w14:paraId="0585B347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7);</w:t>
      </w:r>
    </w:p>
    <w:p w14:paraId="753B6F0D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check if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contains element</w:t>
      </w:r>
    </w:p>
    <w:p w14:paraId="042031C6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if (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al.contains</w:t>
      </w:r>
      <w:proofErr w:type="spellEnd"/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(7)) {</w:t>
      </w:r>
    </w:p>
    <w:p w14:paraId="622229B5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("7 was found in the list");</w:t>
      </w:r>
    </w:p>
    <w:p w14:paraId="53A6E81C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} else {</w:t>
      </w:r>
    </w:p>
    <w:p w14:paraId="45234E77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("7 was not found in the list");</w:t>
      </w:r>
    </w:p>
    <w:p w14:paraId="76861254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}</w:t>
      </w:r>
    </w:p>
    <w:p w14:paraId="107A1E53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37EA08BB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1C18F7D8" w14:textId="77777777" w:rsidR="00BC6EA3" w:rsidRDefault="00BC6EA3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85DB8B7" w14:textId="73801169" w:rsidR="00EE278C" w:rsidRPr="00EE278C" w:rsidRDefault="00BC6EA3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1328CF93" wp14:editId="6284902A">
            <wp:extent cx="3425613" cy="604520"/>
            <wp:effectExtent l="0" t="0" r="381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463" t="71440" r="37315" b="13745"/>
                    <a:stretch/>
                  </pic:blipFill>
                  <pic:spPr bwMode="auto">
                    <a:xfrm>
                      <a:off x="0" y="0"/>
                      <a:ext cx="3429882" cy="60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278C"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EE278C"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EE278C" w:rsidRPr="00EE278C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Q</w:t>
      </w:r>
      <w:r w:rsidR="00E75EB2"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6</w:t>
      </w:r>
      <w:r w:rsidR="00EE278C" w:rsidRPr="00EE278C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 Given an element write a program to check if element exists in HashSet?</w:t>
      </w:r>
      <w:r w:rsidR="00EE278C"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2E840299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19647150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HashSetContainsExample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3D5BD9B6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07BBF82F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initialize HashSet  </w:t>
      </w:r>
    </w:p>
    <w:p w14:paraId="512CC71D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HashSet&lt;Integer&gt;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hs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HashSet&lt;Integer</w:t>
      </w:r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3DDF8B89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add elements to HashSet object</w:t>
      </w:r>
    </w:p>
    <w:p w14:paraId="43F8E51B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hs.add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3);</w:t>
      </w:r>
    </w:p>
    <w:p w14:paraId="3E7A0A96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hs.add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17);</w:t>
      </w:r>
    </w:p>
    <w:p w14:paraId="6AF4E4CC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hs.add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6);</w:t>
      </w:r>
    </w:p>
    <w:p w14:paraId="4FFA4AD0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hs.add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9);</w:t>
      </w:r>
    </w:p>
    <w:p w14:paraId="5014EC32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hs.add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7);</w:t>
      </w:r>
    </w:p>
    <w:p w14:paraId="4DB623D0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check if HashSet contains element</w:t>
      </w:r>
    </w:p>
    <w:p w14:paraId="5F88C0BF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if (</w:t>
      </w:r>
      <w:proofErr w:type="spellStart"/>
      <w:proofErr w:type="gram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hs.contains</w:t>
      </w:r>
      <w:proofErr w:type="spellEnd"/>
      <w:proofErr w:type="gram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(7)) {</w:t>
      </w:r>
    </w:p>
    <w:p w14:paraId="1C574597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("7 was found in the list");</w:t>
      </w:r>
    </w:p>
    <w:p w14:paraId="5B158267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} else {</w:t>
      </w:r>
    </w:p>
    <w:p w14:paraId="63388D5F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</w:t>
      </w:r>
      <w:proofErr w:type="spellStart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("7 was not found in the list");</w:t>
      </w:r>
    </w:p>
    <w:p w14:paraId="0B945B31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}</w:t>
      </w:r>
    </w:p>
    <w:p w14:paraId="557B2CEF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7177A743" w14:textId="77777777" w:rsidR="00EE278C" w:rsidRPr="00EE278C" w:rsidRDefault="00EE278C" w:rsidP="00E75EB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EE278C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09996249" w14:textId="77777777" w:rsidR="00E075B4" w:rsidRPr="00910C63" w:rsidRDefault="00E075B4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3AFFDB2F" w14:textId="77A37DB8" w:rsidR="001E0784" w:rsidRPr="00910C63" w:rsidRDefault="005E3C80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561AEA10" wp14:editId="61924925">
            <wp:extent cx="3425613" cy="604520"/>
            <wp:effectExtent l="0" t="0" r="381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463" t="71440" r="37315" b="13745"/>
                    <a:stretch/>
                  </pic:blipFill>
                  <pic:spPr bwMode="auto">
                    <a:xfrm>
                      <a:off x="0" y="0"/>
                      <a:ext cx="3429882" cy="60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7178A" w14:textId="77777777" w:rsidR="001E0784" w:rsidRPr="00910C63" w:rsidRDefault="001E0784" w:rsidP="001B41BD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71A75446" w14:textId="19DB7784" w:rsidR="001E0784" w:rsidRPr="00910C63" w:rsidRDefault="00990169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Q7. </w:t>
      </w:r>
      <w:r w:rsidR="001E0784" w:rsidRPr="001E0784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Convert an Array to </w:t>
      </w:r>
      <w:proofErr w:type="spellStart"/>
      <w:r w:rsidR="001E0784" w:rsidRPr="001E0784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="001E0784" w:rsidRPr="001E0784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 in Java</w:t>
      </w:r>
    </w:p>
    <w:p w14:paraId="6454B745" w14:textId="77777777" w:rsidR="00990169" w:rsidRPr="001E0784" w:rsidRDefault="00990169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3B58F3FF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Method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1 :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 Using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Arrays.asList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() method</w:t>
      </w:r>
    </w:p>
    <w:p w14:paraId="20BD06D7" w14:textId="479EA58E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In this example, we are converting an Array to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using Arrays class </w:t>
      </w:r>
      <w:proofErr w:type="spellStart"/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asList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) method. The syntax is</w:t>
      </w:r>
      <w:r w:rsidR="00A95F89"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given below:</w:t>
      </w: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Syntax :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&lt;String&gt; list = new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&lt;&gt;(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Arrays.asList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arrayname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));</w:t>
      </w:r>
    </w:p>
    <w:p w14:paraId="0EBC38C1" w14:textId="645749DB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br/>
      </w:r>
    </w:p>
    <w:p w14:paraId="77FEB660" w14:textId="728CCF12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01A777DE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ConvertArrayToArrayList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10AE1DD9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02BBC908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Declaring and initializing Array</w:t>
      </w:r>
    </w:p>
    <w:p w14:paraId="791BE38C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String[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] cities={"Boston", "Dallas", "New York", "Chicago"};</w:t>
      </w:r>
    </w:p>
    <w:p w14:paraId="3DF57DCA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DE7945D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//Converting Array to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using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Arrays.asList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()</w:t>
      </w:r>
    </w:p>
    <w:p w14:paraId="08336F6F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&lt;String&gt; list= new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&lt;&gt;(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Arrays.asList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(cities));</w:t>
      </w:r>
    </w:p>
    <w:p w14:paraId="384698EA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07652D91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Add more elements to the converted list</w:t>
      </w:r>
    </w:p>
    <w:p w14:paraId="4F91BE02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list.add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"San Francisco");</w:t>
      </w:r>
    </w:p>
    <w:p w14:paraId="2533449F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list.add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"San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jose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");</w:t>
      </w:r>
    </w:p>
    <w:p w14:paraId="3ADC3ED6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2E635EA0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Print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elements using for-each loop</w:t>
      </w:r>
    </w:p>
    <w:p w14:paraId="3531F385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String s : list) {</w:t>
      </w:r>
    </w:p>
    <w:p w14:paraId="58581586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(s);      </w:t>
      </w:r>
    </w:p>
    <w:p w14:paraId="463E9836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}</w:t>
      </w:r>
    </w:p>
    <w:p w14:paraId="6A6223FC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520B689E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1AB948B9" w14:textId="6C3FD1B9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972C1C">
        <w:rPr>
          <w:noProof/>
        </w:rPr>
        <w:drawing>
          <wp:inline distT="0" distB="0" distL="0" distR="0" wp14:anchorId="675D8CC8" wp14:editId="1DEB7B38">
            <wp:extent cx="3677920" cy="8010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185" t="72428" r="35926" b="8642"/>
                    <a:stretch/>
                  </pic:blipFill>
                  <pic:spPr bwMode="auto">
                    <a:xfrm>
                      <a:off x="0" y="0"/>
                      <a:ext cx="3709760" cy="807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51279415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Method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2 :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 Using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Collections.addAll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() method</w:t>
      </w:r>
    </w:p>
    <w:p w14:paraId="2E0B2E27" w14:textId="15071744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This method does the same as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Arrays.asList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() method however it is much faster hence performance wise this is the best way to convert Array to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. The syntax for the </w:t>
      </w:r>
      <w:proofErr w:type="spellStart"/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addAll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) method is given below:</w:t>
      </w: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Syntax:</w:t>
      </w: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Collections.addAll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, array);</w:t>
      </w:r>
    </w:p>
    <w:p w14:paraId="7DF65978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6ED33F7C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1F100C61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public class ConvertArrayToArrayList2 {</w:t>
      </w:r>
    </w:p>
    <w:p w14:paraId="45B7B09E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32FF6CE6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Creating and initializing Array</w:t>
      </w:r>
    </w:p>
    <w:p w14:paraId="0C0182AF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String[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]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strArray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{"AAA", "BBB", "CCC", "DDD"};</w:t>
      </w:r>
    </w:p>
    <w:p w14:paraId="30FF1FDC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4675FBCF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Declaring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</w:p>
    <w:p w14:paraId="374A1994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&lt;String&gt; al = new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&lt;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30C41364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6D28A7E3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//Converting Array to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using </w:t>
      </w:r>
      <w:proofErr w:type="spellStart"/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addAll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) method</w:t>
      </w:r>
    </w:p>
    <w:p w14:paraId="4BBD9105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Collections.addAll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(al,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strArray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427159D6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11904B99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Add more elements to the converted list</w:t>
      </w:r>
    </w:p>
    <w:p w14:paraId="67B0F2CA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("YYY");</w:t>
      </w:r>
    </w:p>
    <w:p w14:paraId="0A5F10CB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("ZZZ");</w:t>
      </w:r>
    </w:p>
    <w:p w14:paraId="7C13F450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2490A696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Displaying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elements using for-each loop</w:t>
      </w:r>
    </w:p>
    <w:p w14:paraId="5C539657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String s : al) {</w:t>
      </w:r>
    </w:p>
    <w:p w14:paraId="0DBB7D3F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(s);      </w:t>
      </w:r>
    </w:p>
    <w:p w14:paraId="6CC0941B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}</w:t>
      </w:r>
    </w:p>
    <w:p w14:paraId="32FEAED2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6F856E0D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6CDBD8AA" w14:textId="5C2DCF92" w:rsidR="001E0784" w:rsidRPr="001E0784" w:rsidRDefault="0031292D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>
        <w:rPr>
          <w:noProof/>
        </w:rPr>
        <w:lastRenderedPageBreak/>
        <w:drawing>
          <wp:inline distT="0" distB="0" distL="0" distR="0" wp14:anchorId="6480F37F" wp14:editId="6CFD3350">
            <wp:extent cx="2794000" cy="842211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445" t="71276" r="46852" b="7984"/>
                    <a:stretch/>
                  </pic:blipFill>
                  <pic:spPr bwMode="auto">
                    <a:xfrm>
                      <a:off x="0" y="0"/>
                      <a:ext cx="2807094" cy="846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0784"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1E0784"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4913D9FC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Method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3 :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 Using add() method</w:t>
      </w:r>
    </w:p>
    <w:p w14:paraId="199E6580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If we don't want to use java built-in methods then we can use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add(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 method to convert an array to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. This is a manual way of adding all the array elements to the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as shown below:</w:t>
      </w: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6CA8A7E1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1D3D4E6A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53F5ECBB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public class ConvertArrayToArrayList3 {</w:t>
      </w:r>
    </w:p>
    <w:p w14:paraId="1C87B2EE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1CE804A4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Declaring and instantiating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in one step</w:t>
      </w:r>
    </w:p>
    <w:p w14:paraId="0C06D98E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&lt;String&gt; al = new </w:t>
      </w:r>
      <w:proofErr w:type="spellStart"/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7DD4C51E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669B1A5D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Given initialized array </w:t>
      </w:r>
    </w:p>
    <w:p w14:paraId="674F5566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String[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]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strArray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{"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Cocacola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", "Pepsi", "Fanta", "Dr Pepper"};</w:t>
      </w:r>
    </w:p>
    <w:p w14:paraId="698C0E4E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3D0DC7E3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//Converting Array to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manually</w:t>
      </w:r>
    </w:p>
    <w:p w14:paraId="54BA2B7A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for (int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i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=0;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i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&lt; </w:t>
      </w:r>
      <w:proofErr w:type="spellStart"/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strArray.length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;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i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++) {</w:t>
      </w:r>
    </w:p>
    <w:p w14:paraId="0522C343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// Adding every element of array to the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</w:t>
      </w:r>
    </w:p>
    <w:p w14:paraId="21A98FF3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al.add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strArray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[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i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]);</w:t>
      </w:r>
    </w:p>
    <w:p w14:paraId="01041002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}</w:t>
      </w:r>
    </w:p>
    <w:p w14:paraId="13E6CF15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18A30E82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Showing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elements using for-each loop</w:t>
      </w:r>
    </w:p>
    <w:p w14:paraId="427040D8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String str1 : al) {</w:t>
      </w:r>
    </w:p>
    <w:p w14:paraId="677475B8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(str1);      </w:t>
      </w:r>
    </w:p>
    <w:p w14:paraId="79D514DE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}</w:t>
      </w:r>
    </w:p>
    <w:p w14:paraId="7E8E809B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3BE8B32B" w14:textId="77777777" w:rsidR="001E0784" w:rsidRPr="001E0784" w:rsidRDefault="001E0784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1E0784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368FB243" w14:textId="77777777" w:rsidR="00F633BE" w:rsidRPr="00910C63" w:rsidRDefault="00F633BE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1458C438" w14:textId="7E96B264" w:rsidR="00E96DE5" w:rsidRPr="00910C63" w:rsidRDefault="00065CE1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76469465" wp14:editId="7D8D7CD8">
            <wp:extent cx="3570514" cy="762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352" t="73086" r="40093" b="9630"/>
                    <a:stretch/>
                  </pic:blipFill>
                  <pic:spPr bwMode="auto">
                    <a:xfrm>
                      <a:off x="0" y="0"/>
                      <a:ext cx="3585778" cy="76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32A4" w14:textId="77777777" w:rsidR="00933C68" w:rsidRPr="00910C63" w:rsidRDefault="00933C68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72556386" w14:textId="77777777" w:rsidR="00933C68" w:rsidRPr="00910C63" w:rsidRDefault="00933C68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EE36DFE" w14:textId="0F03E381" w:rsidR="00810277" w:rsidRDefault="00EA418A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Q8. </w:t>
      </w:r>
      <w:proofErr w:type="spellStart"/>
      <w:r w:rsidR="00810277" w:rsidRPr="00810277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="00810277" w:rsidRPr="00810277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 </w:t>
      </w:r>
      <w:proofErr w:type="gramStart"/>
      <w:r w:rsidR="00810277" w:rsidRPr="00810277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size(</w:t>
      </w:r>
      <w:proofErr w:type="gramEnd"/>
      <w:r w:rsidR="00810277" w:rsidRPr="00810277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) example in Java</w:t>
      </w:r>
      <w:r w:rsidR="00810277"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 </w:t>
      </w:r>
    </w:p>
    <w:p w14:paraId="4551A21F" w14:textId="77777777" w:rsidR="00065CE1" w:rsidRPr="00810277" w:rsidRDefault="00065CE1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65FF7B78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When you create an Object of an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, it is created as empty 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  and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it's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size() will be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zero.If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you add elements one by one then size grows one by one.</w:t>
      </w:r>
    </w:p>
    <w:p w14:paraId="15308E67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1. Java Program to find Length/Size of Integer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ArrayList</w:t>
      </w:r>
      <w:proofErr w:type="spellEnd"/>
    </w:p>
    <w:p w14:paraId="02D3B6CD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F187E7D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39B934BD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java.io.*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11291167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6F8D4E9E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/* Write a program to determine the size/length of the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*/</w:t>
      </w:r>
    </w:p>
    <w:p w14:paraId="1B0DF810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ArrayListSize</w:t>
      </w:r>
      <w:proofErr w:type="spellEnd"/>
    </w:p>
    <w:p w14:paraId="01F2509D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{</w:t>
      </w:r>
    </w:p>
    <w:p w14:paraId="480B3F7F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main (</w:t>
      </w:r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String[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]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)</w:t>
      </w:r>
    </w:p>
    <w:p w14:paraId="728FC846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{ </w:t>
      </w:r>
    </w:p>
    <w:p w14:paraId="11030DCF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        // Create an Integer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Object</w:t>
      </w:r>
    </w:p>
    <w:p w14:paraId="3D3572B9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 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&lt;Integer&gt;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=new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&lt;Integer</w:t>
      </w:r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); </w:t>
      </w:r>
    </w:p>
    <w:p w14:paraId="467F09B5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  </w:t>
      </w:r>
    </w:p>
    <w:p w14:paraId="12A4512E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t xml:space="preserve">        // Print initial size of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</w:t>
      </w:r>
    </w:p>
    <w:p w14:paraId="44CAFED1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 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("Size before adding elements: "+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arrlist.size</w:t>
      </w:r>
      <w:proofErr w:type="spellEnd"/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()); </w:t>
      </w:r>
    </w:p>
    <w:p w14:paraId="3A9E7F1A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         </w:t>
      </w:r>
    </w:p>
    <w:p w14:paraId="6D7EE6DA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        // Adding elements to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Object</w:t>
      </w:r>
    </w:p>
    <w:p w14:paraId="386B344E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 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arrlist.add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11);</w:t>
      </w:r>
    </w:p>
    <w:p w14:paraId="03C2589A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arrlist.add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3);</w:t>
      </w:r>
    </w:p>
    <w:p w14:paraId="51CDAB44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arrlist.add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5);</w:t>
      </w:r>
    </w:p>
    <w:p w14:paraId="5A3026B2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arrlist.add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4);</w:t>
      </w:r>
    </w:p>
    <w:p w14:paraId="04495016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arrlist.add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9);</w:t>
      </w:r>
    </w:p>
    <w:p w14:paraId="0B92122B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 </w:t>
      </w:r>
    </w:p>
    <w:p w14:paraId="7DCFBB9B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/* Print size of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</w:p>
    <w:p w14:paraId="255D2E29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after adding elements */ </w:t>
      </w:r>
    </w:p>
    <w:p w14:paraId="02C09053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("Size after adding elements: "+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arrlist.size</w:t>
      </w:r>
      <w:proofErr w:type="spellEnd"/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()); </w:t>
      </w:r>
    </w:p>
    <w:p w14:paraId="306D60D3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  </w:t>
      </w:r>
    </w:p>
    <w:p w14:paraId="6F28399F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 Removing elements from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753777BA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 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arrlist.remove</w:t>
      </w:r>
      <w:proofErr w:type="spellEnd"/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(1);</w:t>
      </w:r>
    </w:p>
    <w:p w14:paraId="6BF91B38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arrlist.remove</w:t>
      </w:r>
      <w:proofErr w:type="spellEnd"/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(2);</w:t>
      </w:r>
    </w:p>
    <w:p w14:paraId="4E962EE6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 </w:t>
      </w:r>
    </w:p>
    <w:p w14:paraId="72921B9F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/* Print size of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 </w:t>
      </w:r>
    </w:p>
    <w:p w14:paraId="6A3A9C71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    after removing elements */ </w:t>
      </w:r>
    </w:p>
    <w:p w14:paraId="65909AA7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("Size after removing elements: "+</w:t>
      </w:r>
      <w:proofErr w:type="spellStart"/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arrlist.size</w:t>
      </w:r>
      <w:proofErr w:type="spellEnd"/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()); </w:t>
      </w:r>
    </w:p>
    <w:p w14:paraId="7789DF51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 </w:t>
      </w:r>
    </w:p>
    <w:p w14:paraId="7F4920C8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        // Print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</w:p>
    <w:p w14:paraId="337B8A53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 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("Resulting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: ");</w:t>
      </w:r>
    </w:p>
    <w:p w14:paraId="25765AC3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gram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int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num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: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arrlist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){</w:t>
      </w:r>
    </w:p>
    <w:p w14:paraId="48849EB1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num</w:t>
      </w:r>
      <w:proofErr w:type="spellEnd"/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22C8BA74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}</w:t>
      </w:r>
    </w:p>
    <w:p w14:paraId="09A5B8EE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35B42C32" w14:textId="77777777" w:rsidR="00810277" w:rsidRPr="00810277" w:rsidRDefault="00810277" w:rsidP="00EA418A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10277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09F0DE93" w14:textId="77777777" w:rsidR="00933C68" w:rsidRDefault="00933C68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7D3A6D5C" w14:textId="3CCCDCDE" w:rsidR="0080377B" w:rsidRPr="00910C63" w:rsidRDefault="004B32F2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1A420459" wp14:editId="00493013">
            <wp:extent cx="2839720" cy="87833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67" t="70123" r="46018" b="7984"/>
                    <a:stretch/>
                  </pic:blipFill>
                  <pic:spPr bwMode="auto">
                    <a:xfrm>
                      <a:off x="0" y="0"/>
                      <a:ext cx="2855526" cy="883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ECA2" w14:textId="77777777" w:rsidR="00EA418A" w:rsidRPr="00910C63" w:rsidRDefault="00EA418A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1C70E9CB" w14:textId="77777777" w:rsidR="00EA418A" w:rsidRPr="00910C63" w:rsidRDefault="00EA418A" w:rsidP="007424A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1842BD11" w14:textId="6330A5C3" w:rsidR="005F46BD" w:rsidRPr="00910C63" w:rsidRDefault="00DD5316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Q9</w:t>
      </w:r>
      <w:r w:rsidR="005F46BD"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. Java Program to find Length/Size of String </w:t>
      </w:r>
      <w:proofErr w:type="spellStart"/>
      <w:r w:rsidR="005F46BD"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</w:p>
    <w:p w14:paraId="535BF490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9C22BC8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7916479B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java.io.*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66C60F1A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573E33C8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/* Program to find size of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in Java */</w:t>
      </w:r>
    </w:p>
    <w:p w14:paraId="0855699C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ArrayListSize</w:t>
      </w:r>
      <w:proofErr w:type="spellEnd"/>
    </w:p>
    <w:p w14:paraId="4FC13301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{</w:t>
      </w:r>
    </w:p>
    <w:p w14:paraId="41CE8315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public static void main (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String[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]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 </w:t>
      </w:r>
    </w:p>
    <w:p w14:paraId="2A878EAD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{</w:t>
      </w:r>
    </w:p>
    <w:p w14:paraId="2D7958B8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("Java Program to find the size of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"); </w:t>
      </w:r>
    </w:p>
    <w:p w14:paraId="234D4477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664856DB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// Create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an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String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Object </w:t>
      </w:r>
    </w:p>
    <w:p w14:paraId="0038F04C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&lt;String&gt;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listOfCities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&lt;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); </w:t>
      </w:r>
    </w:p>
    <w:p w14:paraId="236733D5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493C29E7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int size =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listOfCities.size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(); </w:t>
      </w:r>
    </w:p>
    <w:p w14:paraId="24205BA3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// Print initial size of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</w:t>
      </w:r>
    </w:p>
    <w:p w14:paraId="08683218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("size of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after creation: " + size);</w:t>
      </w:r>
    </w:p>
    <w:p w14:paraId="205666D6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2DB3E859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// Adding elements to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Object </w:t>
      </w:r>
    </w:p>
    <w:p w14:paraId="69E5788B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listOfCities.add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("California");</w:t>
      </w:r>
    </w:p>
    <w:p w14:paraId="234E6103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listOfCities.add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("Boston");</w:t>
      </w:r>
    </w:p>
    <w:p w14:paraId="10EC74E1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t xml:space="preserve">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listOfCities.add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"New York"); </w:t>
      </w:r>
    </w:p>
    <w:p w14:paraId="5A4C8579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44A95377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size =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listOfCities.size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(); </w:t>
      </w:r>
    </w:p>
    <w:p w14:paraId="2EF3D446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/* Print size of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5B234550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after adding elements */  </w:t>
      </w:r>
    </w:p>
    <w:p w14:paraId="7326FDA1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("size of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after adding elements: " + size); </w:t>
      </w:r>
    </w:p>
    <w:p w14:paraId="39DCF516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6CB32089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//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clear(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) method removes all elements</w:t>
      </w:r>
    </w:p>
    <w:p w14:paraId="2EF415EA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listOfCities.clear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(); </w:t>
      </w:r>
    </w:p>
    <w:p w14:paraId="64F98C72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548DD478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size =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listOfCities.size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601CDE60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("size of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after clearing elements: " + size);</w:t>
      </w:r>
    </w:p>
    <w:p w14:paraId="4E8C0076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}</w:t>
      </w:r>
    </w:p>
    <w:p w14:paraId="6BFA84CF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04C5E028" w14:textId="77777777" w:rsidR="005F46BD" w:rsidRPr="00910C63" w:rsidRDefault="005F46BD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A80CBE2" w14:textId="77777777" w:rsidR="00F633BE" w:rsidRPr="00910C63" w:rsidRDefault="00F633BE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4FD400F4" w14:textId="77777777" w:rsidR="00F633BE" w:rsidRPr="00910C63" w:rsidRDefault="00F633BE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3038534" w14:textId="77777777" w:rsidR="00F633BE" w:rsidRPr="00910C63" w:rsidRDefault="00F633BE" w:rsidP="00DD5316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4C1A993B" w14:textId="1D5556B8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</w:rPr>
        <w:t>Q1</w:t>
      </w: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</w:rPr>
        <w:t>0.</w:t>
      </w: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</w:rPr>
        <w:t xml:space="preserve"> Write a program to add elements to HashSet?</w:t>
      </w: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</w:t>
      </w:r>
    </w:p>
    <w:p w14:paraId="33754CF1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36159198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import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java.util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.*;</w:t>
      </w:r>
    </w:p>
    <w:p w14:paraId="747F381A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public class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HashSetAddExample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{</w:t>
      </w:r>
    </w:p>
    <w:p w14:paraId="4F982D03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public static void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main(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String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args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[]) {</w:t>
      </w:r>
    </w:p>
    <w:p w14:paraId="1C03B7C4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// initialize HashSet  </w:t>
      </w:r>
    </w:p>
    <w:p w14:paraId="55AD8E5A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HashSet&lt;Integer&gt;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= new HashSet&lt;Integer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&gt;(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);</w:t>
      </w:r>
    </w:p>
    <w:p w14:paraId="7E3AFCB7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// add elements to HashSet object</w:t>
      </w:r>
    </w:p>
    <w:p w14:paraId="37FDF982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hs.add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3);</w:t>
      </w:r>
    </w:p>
    <w:p w14:paraId="2559C1FA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hs.add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17);</w:t>
      </w:r>
    </w:p>
    <w:p w14:paraId="7F734DD0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hs.add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6);</w:t>
      </w:r>
    </w:p>
    <w:p w14:paraId="057D1509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hs.add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9);</w:t>
      </w:r>
    </w:p>
    <w:p w14:paraId="2A9CA01C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hs.add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7);</w:t>
      </w:r>
    </w:p>
    <w:p w14:paraId="55B72198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("Using Advanced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For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Loop");   </w:t>
      </w:r>
    </w:p>
    <w:p w14:paraId="6D90B2BC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// printing HashSet </w:t>
      </w:r>
    </w:p>
    <w:p w14:paraId="6325D36D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for (Integer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num :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) {         </w:t>
      </w:r>
    </w:p>
    <w:p w14:paraId="3D2CE3A0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(num);   </w:t>
      </w:r>
    </w:p>
    <w:p w14:paraId="7E254198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  }</w:t>
      </w:r>
    </w:p>
    <w:p w14:paraId="76526791" w14:textId="77777777" w:rsidR="00AA3C45" w:rsidRPr="00910C63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}</w:t>
      </w:r>
    </w:p>
    <w:p w14:paraId="4544953B" w14:textId="525C0F8C" w:rsidR="00F633BE" w:rsidRDefault="00AA3C4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>}</w:t>
      </w:r>
    </w:p>
    <w:p w14:paraId="2C178B38" w14:textId="77777777" w:rsidR="00215066" w:rsidRDefault="00215066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4E14C601" w14:textId="3C829B63" w:rsidR="00215066" w:rsidRPr="00910C63" w:rsidRDefault="00215066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799003AC" wp14:editId="62FE4250">
            <wp:extent cx="2697480" cy="760363"/>
            <wp:effectExtent l="0" t="0" r="762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241" t="71275" r="45370" b="7984"/>
                    <a:stretch/>
                  </pic:blipFill>
                  <pic:spPr bwMode="auto">
                    <a:xfrm>
                      <a:off x="0" y="0"/>
                      <a:ext cx="2703026" cy="76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9533A" w14:textId="77777777" w:rsidR="00ED7D05" w:rsidRPr="00910C63" w:rsidRDefault="00ED7D0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61CE3B08" w14:textId="77777777" w:rsidR="00ED7D05" w:rsidRPr="00910C63" w:rsidRDefault="00ED7D0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1A94D160" w14:textId="77777777" w:rsidR="00ED7D05" w:rsidRPr="00910C63" w:rsidRDefault="00ED7D05" w:rsidP="00AA3C4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77000FAA" w14:textId="59A8FF40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20"/>
          <w:szCs w:val="20"/>
        </w:rPr>
      </w:pPr>
      <w:r w:rsidRPr="00910C63">
        <w:rPr>
          <w:rFonts w:ascii="Arial" w:hAnsi="Arial" w:cs="Arial"/>
          <w:color w:val="000000" w:themeColor="text1"/>
          <w:sz w:val="20"/>
          <w:szCs w:val="20"/>
          <w:highlight w:val="yellow"/>
        </w:rPr>
        <w:t xml:space="preserve">Q11. </w:t>
      </w:r>
      <w:r w:rsidRPr="00910C63">
        <w:rPr>
          <w:rFonts w:ascii="Arial" w:hAnsi="Arial" w:cs="Arial"/>
          <w:color w:val="000000" w:themeColor="text1"/>
          <w:sz w:val="20"/>
          <w:szCs w:val="20"/>
          <w:highlight w:val="yellow"/>
        </w:rPr>
        <w:t>Get Size of HashMap Example</w:t>
      </w:r>
    </w:p>
    <w:p w14:paraId="2754090C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20"/>
          <w:szCs w:val="20"/>
        </w:rPr>
      </w:pPr>
    </w:p>
    <w:p w14:paraId="5865E1A5" w14:textId="466A8FE9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>HashMap with Integer keys and String values</w:t>
      </w:r>
    </w:p>
    <w:p w14:paraId="578E5E91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0BCEC289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</w:t>
      </w:r>
    </w:p>
    <w:p w14:paraId="1609BDCA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import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java.util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.*;</w:t>
      </w:r>
    </w:p>
    <w:p w14:paraId="5E9F85DF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public class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HashMapSizeExample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{</w:t>
      </w:r>
    </w:p>
    <w:p w14:paraId="28DFB4F3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public static void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main(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String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args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[]) {</w:t>
      </w:r>
    </w:p>
    <w:p w14:paraId="292D8833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</w:t>
      </w:r>
    </w:p>
    <w:p w14:paraId="52CECFAA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// Creating HashMap object with Integer keys and String values    </w:t>
      </w:r>
    </w:p>
    <w:p w14:paraId="63017D01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HashMap&lt;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Integer,String</w:t>
      </w:r>
      <w:proofErr w:type="spellEnd"/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&gt; map = new HashMap&lt;&gt;();</w:t>
      </w:r>
    </w:p>
    <w:p w14:paraId="4B257DCF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</w:t>
      </w:r>
    </w:p>
    <w:p w14:paraId="78583DFF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// Adding elements to the HashMap object</w:t>
      </w:r>
    </w:p>
    <w:p w14:paraId="6C4F4AA2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lastRenderedPageBreak/>
        <w:t xml:space="preserve">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map.put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1, "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CocoCola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");</w:t>
      </w:r>
    </w:p>
    <w:p w14:paraId="38EF1161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map.put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2, "Pepsi");</w:t>
      </w:r>
    </w:p>
    <w:p w14:paraId="467A78B3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map.put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3, "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Thums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Up");</w:t>
      </w:r>
    </w:p>
    <w:p w14:paraId="63754949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map.put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>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4, "Fanta");</w:t>
      </w:r>
    </w:p>
    <w:p w14:paraId="258962B1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</w:t>
      </w:r>
    </w:p>
    <w:p w14:paraId="229BECBB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// Calculating the size of the HashMap using </w:t>
      </w:r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size(</w:t>
      </w:r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) method</w:t>
      </w:r>
    </w:p>
    <w:p w14:paraId="52D57FE6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  </w:t>
      </w:r>
      <w:proofErr w:type="spellStart"/>
      <w:r w:rsidRPr="00910C63">
        <w:rPr>
          <w:rFonts w:ascii="Arial" w:hAnsi="Arial" w:cs="Arial"/>
          <w:color w:val="000000" w:themeColor="text1"/>
          <w:sz w:val="18"/>
          <w:szCs w:val="18"/>
        </w:rPr>
        <w:t>System.out.println</w:t>
      </w:r>
      <w:proofErr w:type="spellEnd"/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(" Size of the given HashMap is: "+ </w:t>
      </w:r>
      <w:proofErr w:type="spellStart"/>
      <w:proofErr w:type="gramStart"/>
      <w:r w:rsidRPr="00910C63">
        <w:rPr>
          <w:rFonts w:ascii="Arial" w:hAnsi="Arial" w:cs="Arial"/>
          <w:color w:val="000000" w:themeColor="text1"/>
          <w:sz w:val="18"/>
          <w:szCs w:val="18"/>
        </w:rPr>
        <w:t>map.size</w:t>
      </w:r>
      <w:proofErr w:type="spellEnd"/>
      <w:proofErr w:type="gramEnd"/>
      <w:r w:rsidRPr="00910C63">
        <w:rPr>
          <w:rFonts w:ascii="Arial" w:hAnsi="Arial" w:cs="Arial"/>
          <w:color w:val="000000" w:themeColor="text1"/>
          <w:sz w:val="18"/>
          <w:szCs w:val="18"/>
        </w:rPr>
        <w:t>());</w:t>
      </w:r>
    </w:p>
    <w:p w14:paraId="63987CB5" w14:textId="77777777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 xml:space="preserve">    }</w:t>
      </w:r>
    </w:p>
    <w:p w14:paraId="268DF788" w14:textId="6BF52A01" w:rsidR="00ED7D05" w:rsidRPr="00910C63" w:rsidRDefault="00ED7D05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 w:rsidRPr="00910C63">
        <w:rPr>
          <w:rFonts w:ascii="Arial" w:hAnsi="Arial" w:cs="Arial"/>
          <w:color w:val="000000" w:themeColor="text1"/>
          <w:sz w:val="18"/>
          <w:szCs w:val="18"/>
        </w:rPr>
        <w:t>}</w:t>
      </w:r>
    </w:p>
    <w:p w14:paraId="046E8D9B" w14:textId="77777777" w:rsidR="00B33C58" w:rsidRPr="00910C63" w:rsidRDefault="00B33C58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18FB16CE" w14:textId="77777777" w:rsidR="00B33C58" w:rsidRPr="00910C63" w:rsidRDefault="00B33C58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54B8A2F6" w14:textId="7C7CE90E" w:rsidR="00B33C58" w:rsidRPr="00B33C58" w:rsidRDefault="00B33C58" w:rsidP="00B33C5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Q12. </w:t>
      </w:r>
      <w:r w:rsidRPr="00B33C58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Program for How to Check if a HashMap is Empty or Not</w:t>
      </w:r>
    </w:p>
    <w:p w14:paraId="4A5091E1" w14:textId="121A5190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FF94EC4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import </w:t>
      </w:r>
      <w:proofErr w:type="spellStart"/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.HashMap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6A4F6980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38F4B77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HashMapEmptyExample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2B4EC04A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0733A93C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63F007CF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Creating HashMap object with Integer keys and String values    </w:t>
      </w:r>
    </w:p>
    <w:p w14:paraId="0A688611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HashMap&lt;Integer, String&gt; map = new HashMap&lt;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66EBE2EF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026DE3D6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Checking whether HashMap is empty or not</w:t>
      </w:r>
    </w:p>
    <w:p w14:paraId="4CCA49A1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("Checking Is HashMap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empty?: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" +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map.isEmpty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());</w:t>
      </w:r>
    </w:p>
    <w:p w14:paraId="07778ADF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10174E47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Adding elements to the HashMap object</w:t>
      </w:r>
    </w:p>
    <w:p w14:paraId="6922B549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map.put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100, "Jack");</w:t>
      </w:r>
    </w:p>
    <w:p w14:paraId="739193E6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map.put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200, "John");</w:t>
      </w:r>
    </w:p>
    <w:p w14:paraId="32E3CB5A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map.put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300, "Smith");</w:t>
      </w:r>
    </w:p>
    <w:p w14:paraId="67FD0BA4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71B48B82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Checking again whether HashMap is empty or not</w:t>
      </w:r>
    </w:p>
    <w:p w14:paraId="365900E0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("Checking Is HashMap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empty?: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"+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map.isEmpty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());</w:t>
      </w:r>
    </w:p>
    <w:p w14:paraId="0F835497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3C50D5B6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04236B15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Output:</w:t>
      </w: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Checking Is HashMap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empty?: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true</w:t>
      </w: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Checking Is HashMap empty?: false</w:t>
      </w: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5DCFAE70" w14:textId="487B2CEC" w:rsidR="00B33C58" w:rsidRPr="00B33C58" w:rsidRDefault="00B33C58" w:rsidP="00B33C58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  <w:r w:rsidRPr="00B33C58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 xml:space="preserve">Using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size(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highlight w:val="cyan"/>
          <w:lang w:val="en-IN"/>
        </w:rPr>
        <w:t>) method</w:t>
      </w:r>
    </w:p>
    <w:p w14:paraId="0363E62B" w14:textId="38774542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I have already explained the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size(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 method . We can easily check if HashMap is empty or not by using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size(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 method. If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size(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) method returns 0 then the HashMap is empty otherwise not.</w:t>
      </w: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2A81AD2E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import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4BDD81F8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BCFF325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public class HashMapEmptyExample2 {</w:t>
      </w:r>
    </w:p>
    <w:p w14:paraId="43AF8312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3F441EF5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3364798B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Creating HashMap object with String keys and String values    </w:t>
      </w:r>
    </w:p>
    <w:p w14:paraId="3097897C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HashMap&lt;String, String&gt; map = new HashMap&lt;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40823888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5EBF951E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Checking whether HashMap is empty or not using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size(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) method</w:t>
      </w:r>
    </w:p>
    <w:p w14:paraId="76C88653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("Checking Is HashMap empty using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size(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) method?: " + (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map.size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()==0));</w:t>
      </w:r>
    </w:p>
    <w:p w14:paraId="05D6039C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t xml:space="preserve">      </w:t>
      </w:r>
    </w:p>
    <w:p w14:paraId="7E55290C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Putting elements to the HashMap object</w:t>
      </w:r>
    </w:p>
    <w:p w14:paraId="2414A61A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map.put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"100", "Java");</w:t>
      </w:r>
    </w:p>
    <w:p w14:paraId="4734E6EC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map.put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"1000", "Python");</w:t>
      </w:r>
    </w:p>
    <w:p w14:paraId="538BBD68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map.put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"10000", "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Javascript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");</w:t>
      </w:r>
    </w:p>
    <w:p w14:paraId="32EE182C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</w:p>
    <w:p w14:paraId="73221E35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// Checking again whether HashMap is empty or not using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size(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) method</w:t>
      </w:r>
    </w:p>
    <w:p w14:paraId="7EEDC95E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("Checking Is HashMap empty using </w:t>
      </w:r>
      <w:proofErr w:type="gram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size(</w:t>
      </w:r>
      <w:proofErr w:type="gram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) method?: "+ (</w:t>
      </w:r>
      <w:proofErr w:type="spellStart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map.size</w:t>
      </w:r>
      <w:proofErr w:type="spellEnd"/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()==0));</w:t>
      </w:r>
    </w:p>
    <w:p w14:paraId="03530D91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243C353D" w14:textId="77777777" w:rsidR="00B33C58" w:rsidRPr="00B33C58" w:rsidRDefault="00B33C58" w:rsidP="00B33C58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B33C58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5A7C21E5" w14:textId="77777777" w:rsidR="00B33C58" w:rsidRDefault="00B33C58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433A51EB" w14:textId="7B2C46C9" w:rsidR="0095307E" w:rsidRDefault="0095307E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6CA4940A" wp14:editId="3FFAFCD8">
            <wp:extent cx="3703320" cy="658028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907" t="71440" r="40278" b="14403"/>
                    <a:stretch/>
                  </pic:blipFill>
                  <pic:spPr bwMode="auto">
                    <a:xfrm>
                      <a:off x="0" y="0"/>
                      <a:ext cx="3718622" cy="66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27C3D" w14:textId="77777777" w:rsidR="00781A67" w:rsidRDefault="00781A67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281FF846" w14:textId="77777777" w:rsidR="00781A67" w:rsidRDefault="00781A67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0929C439" w14:textId="77777777" w:rsidR="00781A67" w:rsidRPr="00910C63" w:rsidRDefault="00781A67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002A6623" w14:textId="77777777" w:rsidR="002A30F3" w:rsidRPr="00910C63" w:rsidRDefault="002A30F3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226531C1" w14:textId="77777777" w:rsidR="002A30F3" w:rsidRPr="00910C63" w:rsidRDefault="002A30F3" w:rsidP="00ED7D05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</w:rPr>
      </w:pPr>
    </w:p>
    <w:p w14:paraId="2D4D5E61" w14:textId="64B50A6A" w:rsidR="002A30F3" w:rsidRPr="002A30F3" w:rsidRDefault="009A6907" w:rsidP="009A6907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Q13. </w:t>
      </w:r>
      <w:r w:rsidR="002A30F3" w:rsidRPr="002A30F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Program for Sorting HashMap by Keys</w:t>
      </w:r>
      <w:r w:rsidR="002A30F3"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0C2A88C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3B404A04" w14:textId="301C6178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HashMapSortByKeyExample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2C64482E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1E31E68D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</w:p>
    <w:p w14:paraId="7B6680E4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 Creating a HashMap of int keys and String values</w:t>
      </w:r>
    </w:p>
    <w:p w14:paraId="266BAA95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HashMap&lt;Integer, String&gt;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HashMap&lt;Integer, String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0B7BE46F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2AF722AF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 Adding Key and Value pairs to HashMap</w:t>
      </w:r>
    </w:p>
    <w:p w14:paraId="65FA5B6E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(22,"A");</w:t>
      </w:r>
    </w:p>
    <w:p w14:paraId="50926C3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(55,"B");</w:t>
      </w:r>
    </w:p>
    <w:p w14:paraId="1C4E715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(33,"Z");</w:t>
      </w:r>
    </w:p>
    <w:p w14:paraId="085EFE03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(44,"M");</w:t>
      </w:r>
    </w:p>
    <w:p w14:paraId="3F435FAE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(99,"I");</w:t>
      </w:r>
    </w:p>
    <w:p w14:paraId="16BA5E9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(88,"X");</w:t>
      </w:r>
    </w:p>
    <w:p w14:paraId="06CBB28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4F8CBF8E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("Before Sorting:");</w:t>
      </w:r>
    </w:p>
    <w:p w14:paraId="659D949C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Set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set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hashmap.entrySet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695AFF55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Iterator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iterator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set.iterator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630257D6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while(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iterator.hasNext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 {</w:t>
      </w:r>
    </w:p>
    <w:p w14:paraId="6BF0A586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pair = 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iterator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.next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0A0AFE65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pair.getKey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 + ": ");</w:t>
      </w:r>
    </w:p>
    <w:p w14:paraId="62CE0DC7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pair.getValue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());</w:t>
      </w:r>
    </w:p>
    <w:p w14:paraId="15F38820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3AB9FEA1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Map&lt;Integer, String&gt; map = new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TreeMap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&lt;Integer, String&gt;(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</w:t>
      </w:r>
      <w:proofErr w:type="spellEnd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);   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("After Sorting:");</w:t>
      </w:r>
    </w:p>
    <w:p w14:paraId="0C6A3983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Set set2 =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map.entrySet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622D13F4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Iterator iterator2 = set2.iterator();</w:t>
      </w:r>
    </w:p>
    <w:p w14:paraId="76636EC6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while(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iterator2.hasNext()) {</w:t>
      </w:r>
    </w:p>
    <w:p w14:paraId="5F9D9ACA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pair = 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)iterator2.next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3C4810C6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pair.getKey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 + ": ");</w:t>
      </w:r>
    </w:p>
    <w:p w14:paraId="33B84A2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pair.getValue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());</w:t>
      </w:r>
    </w:p>
    <w:p w14:paraId="4001AC49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 </w:t>
      </w:r>
    </w:p>
    <w:p w14:paraId="1B3B3880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}</w:t>
      </w:r>
    </w:p>
    <w:p w14:paraId="49F34105" w14:textId="77777777" w:rsid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67B08BE6" w14:textId="77777777" w:rsidR="0095307E" w:rsidRDefault="0095307E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780153AD" w14:textId="118D109C" w:rsidR="0095307E" w:rsidRPr="002A30F3" w:rsidRDefault="00781A67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>
        <w:rPr>
          <w:noProof/>
        </w:rPr>
        <w:lastRenderedPageBreak/>
        <w:drawing>
          <wp:inline distT="0" distB="0" distL="0" distR="0" wp14:anchorId="6BC2EDE3" wp14:editId="3E1B23D7">
            <wp:extent cx="2118360" cy="148356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537" t="48724" r="57963" b="17037"/>
                    <a:stretch/>
                  </pic:blipFill>
                  <pic:spPr bwMode="auto">
                    <a:xfrm>
                      <a:off x="0" y="0"/>
                      <a:ext cx="2123332" cy="148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978AA" w14:textId="3E33A6E5" w:rsidR="002A30F3" w:rsidRPr="002A30F3" w:rsidRDefault="002A30F3" w:rsidP="009A6907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39A6ECDF" w14:textId="77777777" w:rsidR="002A30F3" w:rsidRPr="002A30F3" w:rsidRDefault="002A30F3" w:rsidP="009A6907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2A30F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HashMap Sorting by Values</w:t>
      </w: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 </w:t>
      </w: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In this example we are sorting HashMap by values using Comparator.</w:t>
      </w: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Program for Sorting HashMap by Values</w:t>
      </w:r>
    </w:p>
    <w:p w14:paraId="5A45205A" w14:textId="77777777" w:rsidR="00781A67" w:rsidRDefault="00781A67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53D9FC0E" w14:textId="22596359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71ABB10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public class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HashMapSortByValueExample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62B382F4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1BB3BF02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</w:p>
    <w:p w14:paraId="59B36693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 Creating a HashMap of int keys and String values</w:t>
      </w:r>
    </w:p>
    <w:p w14:paraId="5272EDBE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HashMap&lt;Integer, String&gt;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HashMap&lt;Integer, String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1E1771C9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0474E4BF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 Adding Key and Value pairs to HashMap</w:t>
      </w:r>
    </w:p>
    <w:p w14:paraId="137813C2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(22,"A");</w:t>
      </w:r>
    </w:p>
    <w:p w14:paraId="009ABEF0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(55,"B");</w:t>
      </w:r>
    </w:p>
    <w:p w14:paraId="4B9BBF46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(33,"Z");</w:t>
      </w:r>
    </w:p>
    <w:p w14:paraId="3105C237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(44,"M");</w:t>
      </w:r>
    </w:p>
    <w:p w14:paraId="44F8787E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(99,"I");</w:t>
      </w:r>
    </w:p>
    <w:p w14:paraId="0B3362AD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(88,"X");</w:t>
      </w:r>
    </w:p>
    <w:p w14:paraId="4D5D45B6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</w:p>
    <w:p w14:paraId="0E48402C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("Before Sorting:");</w:t>
      </w:r>
    </w:p>
    <w:p w14:paraId="04D27E6D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Set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set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hashmap.entrySet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1A48D60B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Iterator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iterator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set.iterator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7748318B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while(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iterator.hasNext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 {</w:t>
      </w:r>
    </w:p>
    <w:p w14:paraId="27A1A1A0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pair = 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iterator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.next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7EC241FA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pair.getKey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 + ": ");</w:t>
      </w:r>
    </w:p>
    <w:p w14:paraId="7D69FF44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pair.getValue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());</w:t>
      </w:r>
    </w:p>
    <w:p w14:paraId="6672BFD3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5B35DFB0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Map&lt;Integer, String&gt; map =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sortByValues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hashmap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); </w:t>
      </w:r>
    </w:p>
    <w:p w14:paraId="3CD33B34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("After Sorting:");</w:t>
      </w:r>
    </w:p>
    <w:p w14:paraId="0E9312AF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Set set2 =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map.entrySet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3B40806B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Iterator iterator2 = set2.iterator();</w:t>
      </w:r>
    </w:p>
    <w:p w14:paraId="348B4F3B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while(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iterator2.hasNext()) {</w:t>
      </w:r>
    </w:p>
    <w:p w14:paraId="5F6B536A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pair = 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)iterator2.next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336BE033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pair.getKey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 + ": ");</w:t>
      </w:r>
    </w:p>
    <w:p w14:paraId="4C84E46F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pair.getValue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());</w:t>
      </w:r>
    </w:p>
    <w:p w14:paraId="213C6359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}</w:t>
      </w:r>
    </w:p>
    <w:p w14:paraId="24BC0BD3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}</w:t>
      </w:r>
    </w:p>
    <w:p w14:paraId="5D1E63DC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71E9D053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static HashMap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sortByValues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HashMap map) { </w:t>
      </w:r>
    </w:p>
    <w:p w14:paraId="31EA0573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List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list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LinkedList(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map.entrySet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());</w:t>
      </w:r>
    </w:p>
    <w:p w14:paraId="79DFEC02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// Defined Custom Comparator here</w:t>
      </w:r>
    </w:p>
    <w:p w14:paraId="1E6E03C3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Collections.sort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(list, new 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Comparator(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7D930D34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public int 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compare(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Object o1, Object o2) {</w:t>
      </w:r>
    </w:p>
    <w:p w14:paraId="0D6E7B0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t xml:space="preserve">               return ((Comparable) ((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 (o1)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).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getValue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</w:t>
      </w:r>
    </w:p>
    <w:p w14:paraId="62728E30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      </w:t>
      </w:r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.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compareTo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(((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 (o2)).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getValue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());</w:t>
      </w:r>
    </w:p>
    <w:p w14:paraId="5FC5AEB0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}</w:t>
      </w:r>
    </w:p>
    <w:p w14:paraId="3DCB7B51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});</w:t>
      </w:r>
    </w:p>
    <w:p w14:paraId="4246A30C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AE9EE49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// Here I am copying the sorted list in HashMap</w:t>
      </w:r>
    </w:p>
    <w:p w14:paraId="6B6721B6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// using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LinkedHashMap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to preserve the insertion order</w:t>
      </w:r>
    </w:p>
    <w:p w14:paraId="6E852FFC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HashMap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sortedHashMap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LinkedHashMap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068ED3E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for (Iterator it =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list.iterator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();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it.hasNext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();) {</w:t>
      </w:r>
    </w:p>
    <w:p w14:paraId="30641A6A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entry = (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Map.Entry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 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it.next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0B5611A7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    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sortedHashMap.put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proofErr w:type="gram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entry.getKey</w:t>
      </w:r>
      <w:proofErr w:type="spellEnd"/>
      <w:proofErr w:type="gram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(),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entry.getValue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());</w:t>
      </w:r>
    </w:p>
    <w:p w14:paraId="7FEFEF88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} </w:t>
      </w:r>
    </w:p>
    <w:p w14:paraId="32C539A1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return </w:t>
      </w:r>
      <w:proofErr w:type="spellStart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sortedHashMap</w:t>
      </w:r>
      <w:proofErr w:type="spellEnd"/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; </w:t>
      </w:r>
    </w:p>
    <w:p w14:paraId="5340ADD4" w14:textId="77777777" w:rsidR="002A30F3" w:rsidRP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}</w:t>
      </w:r>
    </w:p>
    <w:p w14:paraId="73597DC5" w14:textId="77777777" w:rsidR="002A30F3" w:rsidRDefault="002A30F3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2A30F3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07388DF5" w14:textId="77777777" w:rsidR="001E38AD" w:rsidRDefault="001E38AD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70657651" w14:textId="1EFCA571" w:rsidR="001E38AD" w:rsidRPr="002A30F3" w:rsidRDefault="001E38AD" w:rsidP="009A6907">
      <w:pPr>
        <w:pStyle w:val="ContactInfo"/>
        <w:spacing w:line="240" w:lineRule="aut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>
        <w:rPr>
          <w:noProof/>
        </w:rPr>
        <w:drawing>
          <wp:inline distT="0" distB="0" distL="0" distR="0" wp14:anchorId="5D6396AC" wp14:editId="21522BEF">
            <wp:extent cx="2600960" cy="1297434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445" t="57449" r="46018" b="7490"/>
                    <a:stretch/>
                  </pic:blipFill>
                  <pic:spPr bwMode="auto">
                    <a:xfrm>
                      <a:off x="0" y="0"/>
                      <a:ext cx="2607651" cy="130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B5EBF" w14:textId="4E97A5FE" w:rsidR="002A30F3" w:rsidRPr="00910C63" w:rsidRDefault="002A30F3" w:rsidP="000F42E6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1E447653" w14:textId="77777777" w:rsidR="000F42E6" w:rsidRPr="00910C63" w:rsidRDefault="000F42E6" w:rsidP="000F42E6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731F0D8" w14:textId="77777777" w:rsidR="000F42E6" w:rsidRPr="00910C63" w:rsidRDefault="000F42E6" w:rsidP="000F42E6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39A1A52D" w14:textId="5540C31A" w:rsidR="008C29D0" w:rsidRPr="008C29D0" w:rsidRDefault="004B4634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Q14 </w:t>
      </w:r>
      <w:r w:rsidR="008C29D0"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Why do we need Comparable and Comparator?</w:t>
      </w:r>
      <w:r w:rsidR="008C29D0"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8C29D0"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In the below example we have a Student class which has properties like roll </w:t>
      </w:r>
      <w:proofErr w:type="spellStart"/>
      <w:proofErr w:type="gramStart"/>
      <w:r w:rsidR="008C29D0"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no.,Student</w:t>
      </w:r>
      <w:proofErr w:type="spellEnd"/>
      <w:proofErr w:type="gramEnd"/>
      <w:r w:rsidR="008C29D0"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name and Student age.</w:t>
      </w:r>
      <w:r w:rsidR="008C29D0"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8C29D0"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094A72C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  {</w:t>
      </w:r>
      <w:proofErr w:type="gramEnd"/>
    </w:p>
    <w:p w14:paraId="08224EC8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2735064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383DBCE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3385138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134C116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, 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,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6844FFC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this.rollno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3A144656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this.studentname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36DB261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this.studentage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104FFEF8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67F52AB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43737D6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String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getStudentname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409F901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 return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4468C0B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01B602F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void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setStudentname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3E9BEF48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this.studentname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7F37702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0CD7691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int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getRollno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3EE7127C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return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41BD004E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0AC18156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void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setRollno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3C8B8148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this.rollno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4EEB741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39D21E8E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t xml:space="preserve">    public int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getStudentage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4CEAF2E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return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6C7515B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62CE846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void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setStudentage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27BAB13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this.studentage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402E967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 </w:t>
      </w:r>
    </w:p>
    <w:p w14:paraId="564EAE7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2386F7C6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We will add Students to the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 object.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0BDC2EC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18FBB64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0B8C92C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public class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ArrayListSort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2AE836C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298A89F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</w:p>
    <w:p w14:paraId="42DBDDD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&lt;Student&gt;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&lt;Student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07DA466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arraylist.add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new Student(111, "John", 23));</w:t>
      </w:r>
    </w:p>
    <w:p w14:paraId="5BCC2B0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arraylist.add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new Student(222, "Messi", 29));</w:t>
      </w:r>
    </w:p>
    <w:p w14:paraId="429B48D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arraylist.add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new Student(333, "Ronaldo", 31));</w:t>
      </w:r>
    </w:p>
    <w:p w14:paraId="5A463AC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5349692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Collections.sort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425442AE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358EDF8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Student str: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){</w:t>
      </w:r>
    </w:p>
    <w:p w14:paraId="45233C5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(str);</w:t>
      </w:r>
    </w:p>
    <w:p w14:paraId="73CE3203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4861929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}</w:t>
      </w:r>
    </w:p>
    <w:p w14:paraId="62410A6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7439456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We tried to call the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Collections.sort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() method on List of Objects and got the following error message.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54281912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Exception in thread “main”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java.lang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.Error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: Unresolved compilation problem: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Bound mismatch: The generic method sort(List) of type Collections is not applicable for the arguments (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). The inferred type Student is not a valid substitute for the bounded parameter &gt; at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ArrayListSort.main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(ArrayListSort.java:15)</w:t>
      </w:r>
    </w:p>
    <w:p w14:paraId="2156983D" w14:textId="1CDE4E90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Reason :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I just called the sort method on an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of Objects which doesn't work until unless we use interfaces like Comparable and Comparator. Now we will use Comparable and Comparator to get the sorting done in our way.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FE2922"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Q15 </w:t>
      </w:r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Sorting of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Object) Using Comparable</w:t>
      </w:r>
    </w:p>
    <w:p w14:paraId="121B27B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 xml:space="preserve">Suppose we need to sort the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 object based on student Age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property.To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achieve this we will first implement Comparable interface and then override the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compareTo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() method.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36CE686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public class Student implements Comparable {</w:t>
      </w:r>
    </w:p>
    <w:p w14:paraId="2786F1C2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7EF572DE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2944B53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4BE907E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45DFF0B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, 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,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3B239718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this.rollno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5F68470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this.studentname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3E7A23D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this.studentage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6EBF08A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31BC35C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t xml:space="preserve">    ...</w:t>
      </w:r>
    </w:p>
    <w:p w14:paraId="1C66F86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//getter and setter methods same as the above example </w:t>
      </w:r>
    </w:p>
    <w:p w14:paraId="3554E96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...</w:t>
      </w:r>
    </w:p>
    <w:p w14:paraId="158AE7A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@Override</w:t>
      </w:r>
    </w:p>
    <w:p w14:paraId="0CE63708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int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compareTo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Student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comparestu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76D9F25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compareage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=((Student)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comparestu</w:t>
      </w:r>
      <w:proofErr w:type="spellEnd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).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getStudentage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2231E10C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/* For Ascending order*/</w:t>
      </w:r>
    </w:p>
    <w:p w14:paraId="6E93581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return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this.studentage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-compareage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25A8005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3921DF4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/* For Descending order do like this */</w:t>
      </w:r>
    </w:p>
    <w:p w14:paraId="637E655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//return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compareage-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this.studentage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03022182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03CC317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4B92C01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@Override</w:t>
      </w:r>
    </w:p>
    <w:p w14:paraId="57E0B1C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String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toString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6210F203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return "[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=" +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+ ", name=" +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+ ", age=" +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+ "]";</w:t>
      </w:r>
    </w:p>
    <w:p w14:paraId="3F214B4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7B52F6F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38D8E60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Now we can call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Collections.sort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() on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73FC757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37339D3E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522417C8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public class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ArrayListSort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{</w:t>
      </w:r>
    </w:p>
    <w:p w14:paraId="4DB13FB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void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[]) {</w:t>
      </w:r>
    </w:p>
    <w:p w14:paraId="23E5B362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</w:p>
    <w:p w14:paraId="3E1F8C0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&lt;Student&gt;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&lt;Student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5B4B785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arraylist.add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new Student(222, "Messi", 29));</w:t>
      </w:r>
    </w:p>
    <w:p w14:paraId="7954FB0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arraylist.add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new Student(333, "Ronaldo", 31));</w:t>
      </w:r>
    </w:p>
    <w:p w14:paraId="4C2FD9D8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arraylist.add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new Student(111, "john", 23));</w:t>
      </w:r>
    </w:p>
    <w:p w14:paraId="62C50F4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3CE71E02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Collections.sort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0977141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38495B6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Student str: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){</w:t>
      </w:r>
    </w:p>
    <w:p w14:paraId="7144D4C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(str);</w:t>
      </w:r>
    </w:p>
    <w:p w14:paraId="78A416B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4A0808F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}</w:t>
      </w:r>
    </w:p>
    <w:p w14:paraId="314D35F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45302642" w14:textId="7F792232" w:rsidR="008C29D0" w:rsidRPr="008C29D0" w:rsidRDefault="008C29D0" w:rsidP="00F637A2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633886B8" w14:textId="12F8D730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Why do we need Comparator when we Already have Comparable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If you want to have more than one way of sorting your class, you must implement Comparator.</w:t>
      </w:r>
      <w:r w:rsidRPr="00910C63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FE2922"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Q16 </w:t>
      </w:r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Sorting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Object)  Multiple Properties Using Comparator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  <w:t>To implement Comparator we need to override compare method for sorting.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0A952B6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.Comparator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17AE806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  {</w:t>
      </w:r>
      <w:proofErr w:type="gramEnd"/>
    </w:p>
    <w:p w14:paraId="1C80F0E6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19A6563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1D471BD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private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4C04752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620F35C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, 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, int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7C8F009C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lastRenderedPageBreak/>
        <w:t xml:space="preserve">    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this.rollno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1517616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this.studentname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3D00624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this.studentage</w:t>
      </w:r>
      <w:proofErr w:type="spellEnd"/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;</w:t>
      </w:r>
    </w:p>
    <w:p w14:paraId="52C7A1B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4F94252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...</w:t>
      </w:r>
    </w:p>
    <w:p w14:paraId="0163099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//Getter and setter methods same as the above examples</w:t>
      </w:r>
    </w:p>
    <w:p w14:paraId="4F72A776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...</w:t>
      </w:r>
    </w:p>
    <w:p w14:paraId="7C8F4503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/*Comparator for sorting the list by Student Name*/</w:t>
      </w:r>
    </w:p>
    <w:p w14:paraId="1F57860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Comparator&lt;Student&gt;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StuNameComparator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Comparator&lt;Student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7BBD201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1850DF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public int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compare(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 s1, Student s2) {</w:t>
      </w:r>
    </w:p>
    <w:p w14:paraId="087671A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String StudentName1 = s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1.getStudentname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().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toUpperCase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42F3369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String StudentName2 = s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2.getStudentname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().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toUpperCase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078107C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7C154D56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//ascending order</w:t>
      </w:r>
    </w:p>
    <w:p w14:paraId="5844E4D6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return StudentName1.compareTo(StudentName2);</w:t>
      </w:r>
    </w:p>
    <w:p w14:paraId="660BC4A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6C85000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//descending order</w:t>
      </w:r>
    </w:p>
    <w:p w14:paraId="455E1A6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//return StudentName2.compareTo(StudentName1);</w:t>
      </w:r>
    </w:p>
    <w:p w14:paraId="4628AF6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}};</w:t>
      </w:r>
    </w:p>
    <w:p w14:paraId="21DCBF4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CA3ED7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/*Comparator for sorting the list by roll no*/</w:t>
      </w:r>
    </w:p>
    <w:p w14:paraId="27DA288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static Comparator&lt;Student&gt;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Comparator&lt;Student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7750A5C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6BF4464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public int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compare(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 s1, Student s2) {</w:t>
      </w:r>
    </w:p>
    <w:p w14:paraId="153968E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567A9F5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int rollno1 = s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1.getRollno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3940A22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int rollno2 = s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2.getRollno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();</w:t>
      </w:r>
    </w:p>
    <w:p w14:paraId="7F98A2A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1DA5CD1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/*For ascending order*/</w:t>
      </w:r>
    </w:p>
    <w:p w14:paraId="7CBAE4E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return rollno1-rollno2;</w:t>
      </w:r>
    </w:p>
    <w:p w14:paraId="28ECF03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24C8A76E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/*For descending order*/</w:t>
      </w:r>
    </w:p>
    <w:p w14:paraId="40CBEFF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//rollno2-rollno1;</w:t>
      </w:r>
    </w:p>
    <w:p w14:paraId="6AC0C73E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}};</w:t>
      </w:r>
    </w:p>
    <w:p w14:paraId="00A8757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@Override</w:t>
      </w:r>
    </w:p>
    <w:p w14:paraId="59ADE9F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public String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toString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 {</w:t>
      </w:r>
    </w:p>
    <w:p w14:paraId="7FF6270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    return "[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=" +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+ ", name=" +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studentname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+ ", age=" +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studentage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+ "]";</w:t>
      </w:r>
    </w:p>
    <w:p w14:paraId="21447C4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5B6195E0" w14:textId="7C34A98C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  <w:r w:rsidR="00FE2922" w:rsidRPr="00910C63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Q17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highlight w:val="yellow"/>
          <w:lang w:val="en-IN"/>
        </w:rPr>
        <w:t xml:space="preserve"> Class</w:t>
      </w: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49BF8E8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import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java.util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.*;</w:t>
      </w:r>
    </w:p>
    <w:p w14:paraId="54CC07A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public class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ArrayListSort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{</w:t>
      </w:r>
      <w:proofErr w:type="gramEnd"/>
    </w:p>
    <w:p w14:paraId="324E11A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7808A6F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public static void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main(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String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args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[]){</w:t>
      </w:r>
    </w:p>
    <w:p w14:paraId="7EF9FD0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&lt;Student&gt;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= new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&lt;Student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&gt;(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576D422C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arraylist.add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new Student(111, "John", 30));</w:t>
      </w:r>
    </w:p>
    <w:p w14:paraId="15906E3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arraylist.add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new Student(333, "Ronaldo", 31));</w:t>
      </w:r>
    </w:p>
    <w:p w14:paraId="60E14B2F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arraylist.add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new Student(222, "Messi", 29));</w:t>
      </w:r>
    </w:p>
    <w:p w14:paraId="3E0E390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42AF3536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/*Sorting based on Student Name*/</w:t>
      </w:r>
    </w:p>
    <w:p w14:paraId="569926C4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("Student Name Sorting:");</w:t>
      </w:r>
    </w:p>
    <w:p w14:paraId="4C71185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Collections.sort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,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Student.StuNameComparator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29C004CC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4684C041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Student str: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){</w:t>
      </w:r>
    </w:p>
    <w:p w14:paraId="6DD055A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(str);</w:t>
      </w:r>
    </w:p>
    <w:p w14:paraId="6C72D1E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0BEBEDB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p w14:paraId="750BCBD0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/* Sorting on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property*/</w:t>
      </w:r>
    </w:p>
    <w:p w14:paraId="6096E332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("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RollNum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Sorting:");</w:t>
      </w:r>
    </w:p>
    <w:p w14:paraId="1796E017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Collections.sort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,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Student.StuRollno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);</w:t>
      </w:r>
    </w:p>
    <w:p w14:paraId="121F8D8D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</w:t>
      </w:r>
      <w:proofErr w:type="gram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for(</w:t>
      </w:r>
      <w:proofErr w:type="gram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Student str: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arraylist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){</w:t>
      </w:r>
    </w:p>
    <w:p w14:paraId="5F8620BB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</w:t>
      </w:r>
      <w:proofErr w:type="spellStart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System.out.println</w:t>
      </w:r>
      <w:proofErr w:type="spellEnd"/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(str);</w:t>
      </w:r>
    </w:p>
    <w:p w14:paraId="37A27CDA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   }</w:t>
      </w:r>
    </w:p>
    <w:p w14:paraId="6F9C85A5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 xml:space="preserve"> }</w:t>
      </w:r>
    </w:p>
    <w:p w14:paraId="62BFEB99" w14:textId="77777777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t>}</w:t>
      </w:r>
    </w:p>
    <w:p w14:paraId="2E44C580" w14:textId="7D6ECF7D" w:rsidR="008C29D0" w:rsidRPr="008C29D0" w:rsidRDefault="008C29D0" w:rsidP="008C29D0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  <w:r w:rsidRPr="008C29D0">
        <w:rPr>
          <w:rFonts w:ascii="Arial" w:hAnsi="Arial" w:cs="Arial"/>
          <w:color w:val="000000" w:themeColor="text1"/>
          <w:sz w:val="18"/>
          <w:szCs w:val="18"/>
          <w:lang w:val="en-IN"/>
        </w:rPr>
        <w:br/>
      </w:r>
    </w:p>
    <w:p w14:paraId="41B1F91C" w14:textId="77777777" w:rsidR="000F42E6" w:rsidRPr="00910C63" w:rsidRDefault="000F42E6" w:rsidP="000F42E6">
      <w:pPr>
        <w:pStyle w:val="ContactInfo"/>
        <w:jc w:val="left"/>
        <w:rPr>
          <w:rFonts w:ascii="Arial" w:hAnsi="Arial" w:cs="Arial"/>
          <w:color w:val="000000" w:themeColor="text1"/>
          <w:sz w:val="18"/>
          <w:szCs w:val="18"/>
          <w:lang w:val="en-IN"/>
        </w:rPr>
      </w:pPr>
    </w:p>
    <w:sectPr w:rsidR="000F42E6" w:rsidRPr="00910C63">
      <w:footerReference w:type="default" r:id="rId23"/>
      <w:pgSz w:w="12240" w:h="15840"/>
      <w:pgMar w:top="1728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1EC9E" w14:textId="77777777" w:rsidR="00B610F6" w:rsidRDefault="00B610F6" w:rsidP="00C6554A">
      <w:pPr>
        <w:spacing w:before="0" w:after="0" w:line="240" w:lineRule="auto"/>
      </w:pPr>
      <w:r>
        <w:separator/>
      </w:r>
    </w:p>
  </w:endnote>
  <w:endnote w:type="continuationSeparator" w:id="0">
    <w:p w14:paraId="2B0B14CC" w14:textId="77777777" w:rsidR="00B610F6" w:rsidRDefault="00B610F6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4B79C2" w14:textId="77777777" w:rsidR="002163EE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2B429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4C751" w14:textId="77777777" w:rsidR="00B610F6" w:rsidRDefault="00B610F6" w:rsidP="00C6554A">
      <w:pPr>
        <w:spacing w:before="0" w:after="0" w:line="240" w:lineRule="auto"/>
      </w:pPr>
      <w:r>
        <w:separator/>
      </w:r>
    </w:p>
  </w:footnote>
  <w:footnote w:type="continuationSeparator" w:id="0">
    <w:p w14:paraId="1F7E4FAE" w14:textId="77777777" w:rsidR="00B610F6" w:rsidRDefault="00B610F6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531332190">
    <w:abstractNumId w:val="9"/>
  </w:num>
  <w:num w:numId="2" w16cid:durableId="610011134">
    <w:abstractNumId w:val="8"/>
  </w:num>
  <w:num w:numId="3" w16cid:durableId="1283345377">
    <w:abstractNumId w:val="8"/>
  </w:num>
  <w:num w:numId="4" w16cid:durableId="1485976382">
    <w:abstractNumId w:val="9"/>
  </w:num>
  <w:num w:numId="5" w16cid:durableId="644705918">
    <w:abstractNumId w:val="12"/>
  </w:num>
  <w:num w:numId="6" w16cid:durableId="555313991">
    <w:abstractNumId w:val="10"/>
  </w:num>
  <w:num w:numId="7" w16cid:durableId="1110321769">
    <w:abstractNumId w:val="11"/>
  </w:num>
  <w:num w:numId="8" w16cid:durableId="1701860258">
    <w:abstractNumId w:val="7"/>
  </w:num>
  <w:num w:numId="9" w16cid:durableId="40133500">
    <w:abstractNumId w:val="6"/>
  </w:num>
  <w:num w:numId="10" w16cid:durableId="1690175687">
    <w:abstractNumId w:val="5"/>
  </w:num>
  <w:num w:numId="11" w16cid:durableId="1301618467">
    <w:abstractNumId w:val="4"/>
  </w:num>
  <w:num w:numId="12" w16cid:durableId="1776362055">
    <w:abstractNumId w:val="3"/>
  </w:num>
  <w:num w:numId="13" w16cid:durableId="2110618336">
    <w:abstractNumId w:val="2"/>
  </w:num>
  <w:num w:numId="14" w16cid:durableId="1086536217">
    <w:abstractNumId w:val="1"/>
  </w:num>
  <w:num w:numId="15" w16cid:durableId="1705521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902"/>
    <w:rsid w:val="0005218A"/>
    <w:rsid w:val="00065CE1"/>
    <w:rsid w:val="000B1EB8"/>
    <w:rsid w:val="000F42E6"/>
    <w:rsid w:val="00113EAB"/>
    <w:rsid w:val="001272A6"/>
    <w:rsid w:val="001A4A07"/>
    <w:rsid w:val="001B41BD"/>
    <w:rsid w:val="001E0784"/>
    <w:rsid w:val="001E38AD"/>
    <w:rsid w:val="00215066"/>
    <w:rsid w:val="00232BE9"/>
    <w:rsid w:val="00250CB6"/>
    <w:rsid w:val="002554CD"/>
    <w:rsid w:val="002758D1"/>
    <w:rsid w:val="00293B83"/>
    <w:rsid w:val="002A30F3"/>
    <w:rsid w:val="002B4294"/>
    <w:rsid w:val="0031292D"/>
    <w:rsid w:val="00333D0D"/>
    <w:rsid w:val="00370001"/>
    <w:rsid w:val="00377CD3"/>
    <w:rsid w:val="00383934"/>
    <w:rsid w:val="00427890"/>
    <w:rsid w:val="004B32F2"/>
    <w:rsid w:val="004B4634"/>
    <w:rsid w:val="004C049F"/>
    <w:rsid w:val="005000E2"/>
    <w:rsid w:val="005E3C80"/>
    <w:rsid w:val="005F46BD"/>
    <w:rsid w:val="00652191"/>
    <w:rsid w:val="006A3CE7"/>
    <w:rsid w:val="006A6148"/>
    <w:rsid w:val="006E63AA"/>
    <w:rsid w:val="007424A8"/>
    <w:rsid w:val="00770902"/>
    <w:rsid w:val="00781A67"/>
    <w:rsid w:val="0078265D"/>
    <w:rsid w:val="0080377B"/>
    <w:rsid w:val="00810277"/>
    <w:rsid w:val="008468C1"/>
    <w:rsid w:val="008C29D0"/>
    <w:rsid w:val="00910C63"/>
    <w:rsid w:val="00933C68"/>
    <w:rsid w:val="0095307E"/>
    <w:rsid w:val="00972C1C"/>
    <w:rsid w:val="009808A8"/>
    <w:rsid w:val="00990169"/>
    <w:rsid w:val="009A6907"/>
    <w:rsid w:val="00A95F89"/>
    <w:rsid w:val="00AA3C45"/>
    <w:rsid w:val="00B00EE3"/>
    <w:rsid w:val="00B33C58"/>
    <w:rsid w:val="00B610F6"/>
    <w:rsid w:val="00BC6EA3"/>
    <w:rsid w:val="00C572CA"/>
    <w:rsid w:val="00C6554A"/>
    <w:rsid w:val="00CC4192"/>
    <w:rsid w:val="00DD5316"/>
    <w:rsid w:val="00E075B4"/>
    <w:rsid w:val="00E75EB2"/>
    <w:rsid w:val="00E96DE5"/>
    <w:rsid w:val="00EA418A"/>
    <w:rsid w:val="00ED7C44"/>
    <w:rsid w:val="00ED7D05"/>
    <w:rsid w:val="00EE278C"/>
    <w:rsid w:val="00F0449F"/>
    <w:rsid w:val="00F633BE"/>
    <w:rsid w:val="00F637A2"/>
    <w:rsid w:val="00F974AD"/>
    <w:rsid w:val="00FE2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2C7578"/>
  <w15:chartTrackingRefBased/>
  <w15:docId w15:val="{3A1F6F39-8417-41D1-A58A-8386C00B4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character" w:styleId="UnresolvedMention">
    <w:name w:val="Unresolved Mention"/>
    <w:basedOn w:val="DefaultParagraphFont"/>
    <w:uiPriority w:val="99"/>
    <w:semiHidden/>
    <w:unhideWhenUsed/>
    <w:rsid w:val="007709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3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9590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968826895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  <w:div w:id="577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161406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1610237236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  <w:div w:id="882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15932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833373412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  <w:div w:id="928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25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0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5400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  <w:div w:id="5930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993077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  <w:div w:id="11301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9233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12788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38020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  <w:div w:id="15229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569016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574054964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1275972">
          <w:marLeft w:val="0"/>
          <w:marRight w:val="0"/>
          <w:marTop w:val="0"/>
          <w:marBottom w:val="3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2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926295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1815944302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1190602623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1121068784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  <w:div w:id="152686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13540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  <w:div w:id="18024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75512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71586494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  <w:div w:id="1397120413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  <w:div w:id="21229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8471">
          <w:marLeft w:val="0"/>
          <w:marRight w:val="0"/>
          <w:marTop w:val="0"/>
          <w:marBottom w:val="0"/>
          <w:divBdr>
            <w:top w:val="dotted" w:sz="6" w:space="2" w:color="auto"/>
            <w:left w:val="dotted" w:sz="6" w:space="7" w:color="auto"/>
            <w:bottom w:val="dotted" w:sz="6" w:space="2" w:color="auto"/>
            <w:right w:val="dotted" w:sz="6" w:space="7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MAVATH%20SANTHOSH\AppData\Local\Microsoft\Office\16.0\DTS\en-IN%7b2188CB13-318F-4771-A34D-C6B74F063706%7d\%7b4BA94561-368A-4A98-A578-ED6D8187FD10%7dtf02835058_win32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{4BA94561-368A-4A98-A578-ED6D8187FD10}tf02835058_win32.dotx</Template>
  <TotalTime>89</TotalTime>
  <Pages>18</Pages>
  <Words>3563</Words>
  <Characters>20313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RAMAVATH SANTHOSH</dc:creator>
  <cp:keywords/>
  <dc:description/>
  <cp:lastModifiedBy>ramavathsanthosh_9998@outlook.com</cp:lastModifiedBy>
  <cp:revision>60</cp:revision>
  <dcterms:created xsi:type="dcterms:W3CDTF">2023-03-24T12:22:00Z</dcterms:created>
  <dcterms:modified xsi:type="dcterms:W3CDTF">2023-03-24T13:59:00Z</dcterms:modified>
</cp:coreProperties>
</file>